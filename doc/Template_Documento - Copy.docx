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5868698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96AE552" w14:textId="1602E89E" w:rsidR="003118E5" w:rsidRPr="002E50E4" w:rsidRDefault="00841F98">
          <w:r w:rsidRPr="002E50E4">
            <w:rPr>
              <w:noProof/>
              <w:lang w:val="es-CL" w:eastAsia="es-CL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 wp14:anchorId="7AA47D99" wp14:editId="65927FD2">
                    <wp:simplePos x="0" y="0"/>
                    <wp:positionH relativeFrom="page">
                      <wp:posOffset>4663440</wp:posOffset>
                    </wp:positionH>
                    <wp:positionV relativeFrom="page">
                      <wp:posOffset>19050</wp:posOffset>
                    </wp:positionV>
                    <wp:extent cx="3107055" cy="10058400"/>
                    <wp:effectExtent l="0" t="0" r="0" b="0"/>
                    <wp:wrapNone/>
                    <wp:docPr id="8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7055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9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0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chemeClr val="bg1">
                                      <a:lumMod val="100000"/>
                                      <a:lumOff val="0"/>
                                      <a:alpha val="79999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2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05399569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7-19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5F5E4F" w14:textId="6CB24CC1" w:rsidR="003E4B40" w:rsidRDefault="003E4B4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55CDC9" w14:textId="42B278D0" w:rsidR="003E4B40" w:rsidRPr="0062277B" w:rsidRDefault="003E4B4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es-CL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lang w:val="es-MX"/>
                                    </w:rPr>
                                    <w:alias w:val="Company"/>
                                    <w:id w:val="-144653556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1C46BCA" w14:textId="77777777" w:rsidR="003E4B40" w:rsidRPr="00164BC1" w:rsidRDefault="003E4B4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lang w:val="es-CL"/>
                                        </w:rPr>
                                      </w:pPr>
                                      <w:r w:rsidRPr="00F64217"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lang w:val="es-MX"/>
                                        </w:rPr>
                                        <w:t>In Motion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Date"/>
                                    <w:id w:val="158772305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7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680112" w14:textId="1A494BF8" w:rsidR="003E4B40" w:rsidRPr="001E1624" w:rsidRDefault="00C859B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CL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7/19/2018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AA47D99" id="Group 14" o:spid="_x0000_s1026" style="position:absolute;margin-left:367.2pt;margin-top:1.5pt;width:244.65pt;height:11in;z-index:251658240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05399569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7-19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5F5E4F" w14:textId="6CB24CC1" w:rsidR="003E4B40" w:rsidRDefault="003E4B4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4755CDC9" w14:textId="42B278D0" w:rsidR="003E4B40" w:rsidRPr="0062277B" w:rsidRDefault="003E4B4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es-CL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lang w:val="es-MX"/>
                              </w:rPr>
                              <w:alias w:val="Company"/>
                              <w:id w:val="-144653556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1C46BCA" w14:textId="77777777" w:rsidR="003E4B40" w:rsidRPr="00164BC1" w:rsidRDefault="003E4B40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lang w:val="es-CL"/>
                                  </w:rPr>
                                </w:pPr>
                                <w:r w:rsidRPr="00F64217">
                                  <w:rPr>
                                    <w:rFonts w:asciiTheme="majorHAnsi" w:hAnsiTheme="majorHAnsi"/>
                                    <w:color w:val="FFFFFF" w:themeColor="background1"/>
                                    <w:lang w:val="es-MX"/>
                                  </w:rPr>
                                  <w:t>In Motion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Date"/>
                              <w:id w:val="158772305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7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680112" w14:textId="1A494BF8" w:rsidR="003E4B40" w:rsidRPr="001E1624" w:rsidRDefault="00C859B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es-CL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7/19/2018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4EC541C" w14:textId="2E076247" w:rsidR="00E94EFA" w:rsidRPr="002E50E4" w:rsidRDefault="00E94EFA"/>
        <w:p w14:paraId="79635710" w14:textId="08D8080C" w:rsidR="00E94EFA" w:rsidRPr="002E50E4" w:rsidRDefault="00E94EFA"/>
        <w:p w14:paraId="730FF70C" w14:textId="35B00A4E" w:rsidR="00E94EFA" w:rsidRPr="002E50E4" w:rsidRDefault="00E94EFA"/>
        <w:p w14:paraId="4685797A" w14:textId="017053D2" w:rsidR="00E94EFA" w:rsidRPr="002E50E4" w:rsidRDefault="00E94EFA" w:rsidP="003C528F">
          <w:pPr>
            <w:ind w:left="1416" w:hanging="1416"/>
          </w:pPr>
        </w:p>
        <w:p w14:paraId="09920960" w14:textId="77777777" w:rsidR="00E94EFA" w:rsidRPr="002E50E4" w:rsidRDefault="00E94EFA"/>
        <w:p w14:paraId="427E695D" w14:textId="07C75145" w:rsidR="00E94EFA" w:rsidRPr="002E50E4" w:rsidRDefault="00801730">
          <w:r w:rsidRPr="002E50E4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4AEC2DBB" wp14:editId="10E5CE8C">
                    <wp:simplePos x="0" y="0"/>
                    <wp:positionH relativeFrom="page">
                      <wp:posOffset>-473</wp:posOffset>
                    </wp:positionH>
                    <wp:positionV relativeFrom="page">
                      <wp:posOffset>2514600</wp:posOffset>
                    </wp:positionV>
                    <wp:extent cx="6978015" cy="1857375"/>
                    <wp:effectExtent l="0" t="0" r="15240" b="28575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8015" cy="18573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4A2F4B1E" w14:textId="21028486" w:rsidR="003E4B40" w:rsidRPr="008C329A" w:rsidRDefault="00C859B9" w:rsidP="00226B0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  <w:t>Nombre Documento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EC2DBB" id="Rectangle 16" o:spid="_x0000_s1032" style="position:absolute;margin-left:-.05pt;margin-top:198pt;width:549.45pt;height:146.25pt;z-index:251658241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" o:allowincell="f" fillcolor="#4f81bd [3204]" strokecolor="white [3212]" strokeweight="1pt">
                    <v:textbox inset="14.4pt,,14.4pt">
                      <w:txbxContent>
                        <w:p w14:paraId="4A2F4B1E" w14:textId="21028486" w:rsidR="003E4B40" w:rsidRPr="008C329A" w:rsidRDefault="00C859B9" w:rsidP="00226B0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  <w:t>Nombre Documento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69CE530" w14:textId="59860378" w:rsidR="00E94EFA" w:rsidRPr="002E50E4" w:rsidRDefault="00E94EFA"/>
        <w:p w14:paraId="4C111217" w14:textId="3FB69E78" w:rsidR="00E94EFA" w:rsidRPr="002E50E4" w:rsidRDefault="00E94EFA"/>
        <w:p w14:paraId="45EFEA46" w14:textId="2FE4C851" w:rsidR="00E94EFA" w:rsidRPr="002E50E4" w:rsidRDefault="00E94EFA"/>
        <w:p w14:paraId="1FFB6B2E" w14:textId="16264612" w:rsidR="00E94EFA" w:rsidRPr="002E50E4" w:rsidRDefault="00E94EFA"/>
        <w:p w14:paraId="0B4B7ED5" w14:textId="0476E7DD" w:rsidR="00E94EFA" w:rsidRPr="002E50E4" w:rsidRDefault="00E94EFA"/>
        <w:p w14:paraId="6A4D70EA" w14:textId="77777777" w:rsidR="00E94EFA" w:rsidRPr="002E50E4" w:rsidRDefault="00E94EFA"/>
        <w:p w14:paraId="37F1C269" w14:textId="77777777" w:rsidR="00E94EFA" w:rsidRPr="002E50E4" w:rsidRDefault="00E94EFA"/>
        <w:p w14:paraId="50BC0438" w14:textId="589712DE" w:rsidR="00E94EFA" w:rsidRPr="002E50E4" w:rsidRDefault="00E94EFA"/>
        <w:p w14:paraId="57FABC86" w14:textId="062E7DD2" w:rsidR="00E94EFA" w:rsidRPr="002E50E4" w:rsidRDefault="00E94EFA"/>
        <w:p w14:paraId="491F34E6" w14:textId="01FDF3C5" w:rsidR="00E94EFA" w:rsidRPr="002E50E4" w:rsidRDefault="00E94EFA" w:rsidP="008E5628">
          <w:pPr>
            <w:jc w:val="both"/>
          </w:pPr>
        </w:p>
        <w:p w14:paraId="4D3D3BB0" w14:textId="6B827EF7" w:rsidR="00E94EFA" w:rsidRPr="002E50E4" w:rsidRDefault="00E94EFA"/>
        <w:p w14:paraId="4127AA80" w14:textId="52B256DC" w:rsidR="00E94EFA" w:rsidRPr="002E50E4" w:rsidRDefault="00E94EFA"/>
        <w:p w14:paraId="29C4C8FE" w14:textId="409D8568" w:rsidR="00E94EFA" w:rsidRPr="002E50E4" w:rsidRDefault="00E94EFA"/>
        <w:p w14:paraId="7D5F7F9A" w14:textId="742C4B91" w:rsidR="00E94EFA" w:rsidRPr="002E50E4" w:rsidRDefault="00E94EFA"/>
        <w:p w14:paraId="53AF3426" w14:textId="02583EB1" w:rsidR="00E94EFA" w:rsidRPr="002E50E4" w:rsidRDefault="00E94EFA"/>
        <w:p w14:paraId="037083BA" w14:textId="0E3DE4B8" w:rsidR="00E94EFA" w:rsidRPr="002E50E4" w:rsidRDefault="00E94EFA"/>
        <w:p w14:paraId="0E7A3BF5" w14:textId="7E2AEAFF" w:rsidR="00E94EFA" w:rsidRPr="002E50E4" w:rsidRDefault="00226B0E">
          <w:r>
            <w:rPr>
              <w:rFonts w:ascii="Arial" w:eastAsia="Arial" w:hAnsi="Arial"/>
              <w:b/>
              <w:noProof/>
              <w:sz w:val="56"/>
              <w:lang w:val="es-CL" w:eastAsia="es-CL"/>
            </w:rPr>
            <w:drawing>
              <wp:anchor distT="0" distB="0" distL="114300" distR="114300" simplePos="0" relativeHeight="251658242" behindDoc="0" locked="0" layoutInCell="1" allowOverlap="1" wp14:anchorId="707238F7" wp14:editId="79896479">
                <wp:simplePos x="0" y="0"/>
                <wp:positionH relativeFrom="margin">
                  <wp:posOffset>-561975</wp:posOffset>
                </wp:positionH>
                <wp:positionV relativeFrom="paragraph">
                  <wp:posOffset>299085</wp:posOffset>
                </wp:positionV>
                <wp:extent cx="3528060" cy="1699260"/>
                <wp:effectExtent l="0" t="0" r="0" b="0"/>
                <wp:wrapSquare wrapText="bothSides"/>
                <wp:docPr id="9241" name="Imagen 9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1" name="sky-logo1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80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25AE120" w14:textId="6E74493F" w:rsidR="00E94EFA" w:rsidRPr="002E50E4" w:rsidRDefault="00E94EFA"/>
        <w:p w14:paraId="737B4829" w14:textId="2EB2CAFF" w:rsidR="00E94EFA" w:rsidRPr="002E50E4" w:rsidRDefault="00E94EFA"/>
        <w:p w14:paraId="5B8C4E4C" w14:textId="6A8504D9" w:rsidR="00E94EFA" w:rsidRPr="002E50E4" w:rsidRDefault="00E94EFA"/>
        <w:p w14:paraId="30A49EB0" w14:textId="5DD6CA6A" w:rsidR="00E94EFA" w:rsidRPr="002E50E4" w:rsidRDefault="00E94EFA"/>
        <w:p w14:paraId="3668A10D" w14:textId="4AD8F278" w:rsidR="00E94EFA" w:rsidRPr="002E50E4" w:rsidRDefault="00E94EFA"/>
        <w:p w14:paraId="66F744C4" w14:textId="77777777" w:rsidR="00E94EFA" w:rsidRPr="002E50E4" w:rsidRDefault="00E94EFA"/>
        <w:p w14:paraId="3715F343" w14:textId="77777777" w:rsidR="00E94EFA" w:rsidRPr="002E50E4" w:rsidRDefault="00E94EFA"/>
        <w:p w14:paraId="602225EF" w14:textId="77777777" w:rsidR="00E94EFA" w:rsidRPr="002E50E4" w:rsidRDefault="00E94EFA"/>
        <w:p w14:paraId="10FDEFF3" w14:textId="77777777" w:rsidR="009F72CF" w:rsidRPr="002E50E4" w:rsidRDefault="00817640" w:rsidP="00CD1918">
          <w:pPr>
            <w:rPr>
              <w:b/>
            </w:rPr>
            <w:sectPr w:rsidR="009F72CF" w:rsidRPr="002E50E4" w:rsidSect="009517B9">
              <w:headerReference w:type="default" r:id="rId11"/>
              <w:footerReference w:type="default" r:id="rId12"/>
              <w:headerReference w:type="first" r:id="rId13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2E50E4">
            <w:rPr>
              <w:b/>
            </w:rPr>
            <w:br w:type="page"/>
          </w:r>
        </w:p>
        <w:p w14:paraId="19161E70" w14:textId="0DD073FA" w:rsidR="00CD1918" w:rsidRPr="002E50E4" w:rsidRDefault="009017AD" w:rsidP="00CD1918">
          <w:pPr>
            <w:rPr>
              <w:b/>
            </w:rPr>
          </w:pPr>
        </w:p>
      </w:sdtContent>
    </w:sdt>
    <w:p w14:paraId="009A75A6" w14:textId="77777777" w:rsidR="009B037D" w:rsidRPr="002E50E4" w:rsidRDefault="009F1736" w:rsidP="001E6129">
      <w:pPr>
        <w:pStyle w:val="Title"/>
      </w:pPr>
      <w:r w:rsidRPr="002E50E4">
        <w:t>Control de Cambios</w:t>
      </w:r>
    </w:p>
    <w:tbl>
      <w:tblPr>
        <w:tblStyle w:val="ListTable4-Accent31"/>
        <w:tblW w:w="0" w:type="auto"/>
        <w:tblLook w:val="04A0" w:firstRow="1" w:lastRow="0" w:firstColumn="1" w:lastColumn="0" w:noHBand="0" w:noVBand="1"/>
      </w:tblPr>
      <w:tblGrid>
        <w:gridCol w:w="1235"/>
        <w:gridCol w:w="1673"/>
        <w:gridCol w:w="3715"/>
        <w:gridCol w:w="2205"/>
      </w:tblGrid>
      <w:tr w:rsidR="009F1736" w:rsidRPr="002E50E4" w14:paraId="1EDCEAD6" w14:textId="77777777" w:rsidTr="00B7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0A0154E" w14:textId="77777777" w:rsidR="009F1736" w:rsidRPr="002E50E4" w:rsidRDefault="009F1736" w:rsidP="009F1736">
            <w:pPr>
              <w:jc w:val="center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Versión</w:t>
            </w:r>
          </w:p>
        </w:tc>
        <w:tc>
          <w:tcPr>
            <w:tcW w:w="1673" w:type="dxa"/>
          </w:tcPr>
          <w:p w14:paraId="585E2D6C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Fecha</w:t>
            </w:r>
          </w:p>
        </w:tc>
        <w:tc>
          <w:tcPr>
            <w:tcW w:w="3715" w:type="dxa"/>
          </w:tcPr>
          <w:p w14:paraId="3001769B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Descripción</w:t>
            </w:r>
          </w:p>
        </w:tc>
        <w:tc>
          <w:tcPr>
            <w:tcW w:w="2205" w:type="dxa"/>
          </w:tcPr>
          <w:p w14:paraId="432FE124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Nombre</w:t>
            </w:r>
          </w:p>
        </w:tc>
      </w:tr>
      <w:tr w:rsidR="009F1736" w:rsidRPr="002E50E4" w14:paraId="22982AE6" w14:textId="77777777" w:rsidTr="00AB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1C29D588" w14:textId="42EF8A81" w:rsidR="009F1736" w:rsidRPr="002E50E4" w:rsidRDefault="001E1624" w:rsidP="009F1736">
            <w:pPr>
              <w:jc w:val="center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1</w:t>
            </w:r>
            <w:r w:rsidR="009D1453">
              <w:rPr>
                <w:rFonts w:ascii="Arial" w:hAnsi="Arial" w:cs="Arial"/>
              </w:rPr>
              <w:t>.0</w:t>
            </w:r>
          </w:p>
        </w:tc>
        <w:tc>
          <w:tcPr>
            <w:tcW w:w="1673" w:type="dxa"/>
            <w:vAlign w:val="center"/>
          </w:tcPr>
          <w:p w14:paraId="0BF18851" w14:textId="4790DF53" w:rsidR="009F1736" w:rsidRPr="002E50E4" w:rsidRDefault="00C859B9" w:rsidP="005E7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19/07/18</w:t>
            </w:r>
          </w:p>
        </w:tc>
        <w:tc>
          <w:tcPr>
            <w:tcW w:w="3715" w:type="dxa"/>
            <w:vAlign w:val="center"/>
          </w:tcPr>
          <w:p w14:paraId="4C0750F5" w14:textId="56C4F8FD" w:rsidR="009F1736" w:rsidRPr="002E50E4" w:rsidRDefault="00226B0E" w:rsidP="009F1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  <w:tc>
          <w:tcPr>
            <w:tcW w:w="2205" w:type="dxa"/>
          </w:tcPr>
          <w:p w14:paraId="4FB9B66C" w14:textId="70442CA0" w:rsidR="00AB5894" w:rsidRPr="002E50E4" w:rsidRDefault="00C859B9" w:rsidP="00CD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Author</w:t>
            </w:r>
            <w:proofErr w:type="spellEnd"/>
          </w:p>
        </w:tc>
      </w:tr>
      <w:tr w:rsidR="00C54407" w:rsidRPr="002E50E4" w14:paraId="0378B40E" w14:textId="77777777" w:rsidTr="00AB5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14838D4C" w14:textId="19AD5258" w:rsidR="00C54407" w:rsidRPr="002E50E4" w:rsidRDefault="00C54407" w:rsidP="009F1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3" w:type="dxa"/>
            <w:vAlign w:val="center"/>
          </w:tcPr>
          <w:p w14:paraId="15D0472C" w14:textId="068439E2" w:rsidR="00C54407" w:rsidRDefault="00C54407" w:rsidP="005E7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15" w:type="dxa"/>
            <w:vAlign w:val="center"/>
          </w:tcPr>
          <w:p w14:paraId="72471D0D" w14:textId="1785E3E3" w:rsidR="00C54407" w:rsidRDefault="00C54407" w:rsidP="009F1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5" w:type="dxa"/>
          </w:tcPr>
          <w:p w14:paraId="2D327329" w14:textId="08F41993" w:rsidR="00C54407" w:rsidRDefault="00C54407" w:rsidP="00CD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C3039" w:rsidRPr="002E50E4" w14:paraId="721D061E" w14:textId="77777777" w:rsidTr="00AB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467A20BB" w14:textId="5B548E75" w:rsidR="00FC3039" w:rsidRDefault="00FC3039" w:rsidP="009F1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3" w:type="dxa"/>
            <w:vAlign w:val="center"/>
          </w:tcPr>
          <w:p w14:paraId="564689F6" w14:textId="577C6C53" w:rsidR="00FC3039" w:rsidRDefault="00FC3039" w:rsidP="005E7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15" w:type="dxa"/>
            <w:vAlign w:val="center"/>
          </w:tcPr>
          <w:p w14:paraId="6B278F03" w14:textId="19972BEA" w:rsidR="00FC3039" w:rsidRDefault="00FC3039" w:rsidP="009F1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5" w:type="dxa"/>
          </w:tcPr>
          <w:p w14:paraId="67A64E76" w14:textId="293CB923" w:rsidR="00FD1A47" w:rsidRDefault="00FD1A47" w:rsidP="00CD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89C6FC2" w14:textId="41452C99" w:rsidR="00947185" w:rsidRPr="002E50E4" w:rsidRDefault="00947185" w:rsidP="00947185">
      <w:pPr>
        <w:rPr>
          <w:rFonts w:ascii="Arial" w:hAnsi="Arial" w:cs="Arial"/>
        </w:rPr>
      </w:pPr>
    </w:p>
    <w:p w14:paraId="7EAAFAFF" w14:textId="1B8D4B00" w:rsidR="00C72655" w:rsidRPr="002E50E4" w:rsidRDefault="00947185" w:rsidP="00971802">
      <w:pPr>
        <w:ind w:left="357" w:right="360"/>
        <w:jc w:val="both"/>
        <w:rPr>
          <w:rFonts w:cs="Arial"/>
          <w:i/>
          <w:sz w:val="20"/>
          <w:szCs w:val="16"/>
        </w:rPr>
      </w:pPr>
      <w:r w:rsidRPr="002E50E4">
        <w:rPr>
          <w:rFonts w:ascii="Arial" w:hAnsi="Arial" w:cs="Arial"/>
        </w:rPr>
        <w:br w:type="page"/>
      </w:r>
    </w:p>
    <w:p w14:paraId="4CA5D0DC" w14:textId="77777777" w:rsidR="0051444A" w:rsidRPr="002E50E4" w:rsidRDefault="0051444A" w:rsidP="00383205">
      <w:pPr>
        <w:pStyle w:val="Title"/>
        <w:tabs>
          <w:tab w:val="left" w:pos="6946"/>
        </w:tabs>
        <w:sectPr w:rsidR="0051444A" w:rsidRPr="002E50E4" w:rsidSect="00AA214F"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  <w:id w:val="1300506414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14:paraId="0F677518" w14:textId="644AB53D" w:rsidR="00230E14" w:rsidRPr="002E50E4" w:rsidRDefault="00DE0AF0" w:rsidP="00DE0AF0">
          <w:pPr>
            <w:pStyle w:val="TOCHeading"/>
            <w:numPr>
              <w:ilvl w:val="0"/>
              <w:numId w:val="0"/>
            </w:numPr>
            <w:jc w:val="center"/>
            <w:rPr>
              <w:lang w:val="es-CL"/>
            </w:rPr>
          </w:pPr>
          <w:r>
            <w:rPr>
              <w:lang w:val="es-CL"/>
            </w:rPr>
            <w:t>Índice</w:t>
          </w:r>
        </w:p>
        <w:p w14:paraId="32B40E75" w14:textId="77777777" w:rsidR="0061057D" w:rsidRPr="002E50E4" w:rsidRDefault="0061057D" w:rsidP="0061057D">
          <w:pPr>
            <w:rPr>
              <w:lang w:eastAsia="ja-JP"/>
            </w:rPr>
          </w:pPr>
        </w:p>
        <w:p w14:paraId="4AF1073A" w14:textId="452B98AB" w:rsidR="00C859B9" w:rsidRDefault="006D533E">
          <w:pPr>
            <w:pStyle w:val="TO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eastAsia="es-MX"/>
            </w:rPr>
          </w:pPr>
          <w:r w:rsidRPr="002E50E4">
            <w:rPr>
              <w:color w:val="365F91" w:themeColor="accent1" w:themeShade="BF"/>
            </w:rPr>
            <w:fldChar w:fldCharType="begin"/>
          </w:r>
          <w:r w:rsidR="00230E14" w:rsidRPr="002E50E4">
            <w:rPr>
              <w:color w:val="365F91" w:themeColor="accent1" w:themeShade="BF"/>
            </w:rPr>
            <w:instrText xml:space="preserve"> TOC \o "1-3" \h \z \u </w:instrText>
          </w:r>
          <w:r w:rsidRPr="002E50E4">
            <w:rPr>
              <w:color w:val="365F91" w:themeColor="accent1" w:themeShade="BF"/>
            </w:rPr>
            <w:fldChar w:fldCharType="separate"/>
          </w:r>
          <w:hyperlink w:anchor="_Toc519785689" w:history="1">
            <w:r w:rsidR="00C859B9" w:rsidRPr="00825A1F">
              <w:rPr>
                <w:rStyle w:val="Hyperlink"/>
                <w:noProof/>
              </w:rPr>
              <w:t>1</w:t>
            </w:r>
            <w:r w:rsidR="00C859B9">
              <w:rPr>
                <w:rFonts w:eastAsiaTheme="minorEastAsia"/>
                <w:noProof/>
                <w:lang w:eastAsia="es-MX"/>
              </w:rPr>
              <w:tab/>
            </w:r>
            <w:r w:rsidR="00C859B9" w:rsidRPr="00825A1F">
              <w:rPr>
                <w:rStyle w:val="Hyperlink"/>
                <w:noProof/>
              </w:rPr>
              <w:t>PROPÓSITO DEL DOCUMENTO</w:t>
            </w:r>
            <w:r w:rsidR="00C859B9">
              <w:rPr>
                <w:noProof/>
                <w:webHidden/>
              </w:rPr>
              <w:tab/>
            </w:r>
            <w:r w:rsidR="00C859B9">
              <w:rPr>
                <w:noProof/>
                <w:webHidden/>
              </w:rPr>
              <w:fldChar w:fldCharType="begin"/>
            </w:r>
            <w:r w:rsidR="00C859B9">
              <w:rPr>
                <w:noProof/>
                <w:webHidden/>
              </w:rPr>
              <w:instrText xml:space="preserve"> PAGEREF _Toc519785689 \h </w:instrText>
            </w:r>
            <w:r w:rsidR="00C859B9">
              <w:rPr>
                <w:noProof/>
                <w:webHidden/>
              </w:rPr>
            </w:r>
            <w:r w:rsidR="00C859B9">
              <w:rPr>
                <w:noProof/>
                <w:webHidden/>
              </w:rPr>
              <w:fldChar w:fldCharType="separate"/>
            </w:r>
            <w:r w:rsidR="00C859B9">
              <w:rPr>
                <w:noProof/>
                <w:webHidden/>
              </w:rPr>
              <w:t>2</w:t>
            </w:r>
            <w:r w:rsidR="00C859B9">
              <w:rPr>
                <w:noProof/>
                <w:webHidden/>
              </w:rPr>
              <w:fldChar w:fldCharType="end"/>
            </w:r>
          </w:hyperlink>
        </w:p>
        <w:p w14:paraId="31513305" w14:textId="5E324E41" w:rsidR="003D66C7" w:rsidRPr="002E50E4" w:rsidRDefault="006D533E" w:rsidP="00821725">
          <w:pPr>
            <w:tabs>
              <w:tab w:val="left" w:pos="6525"/>
            </w:tabs>
          </w:pPr>
          <w:r w:rsidRPr="002E50E4">
            <w:rPr>
              <w:b/>
              <w:bCs/>
              <w:noProof/>
              <w:color w:val="365F91" w:themeColor="accent1" w:themeShade="BF"/>
            </w:rPr>
            <w:fldChar w:fldCharType="end"/>
          </w:r>
          <w:r w:rsidR="00821725" w:rsidRPr="002E50E4">
            <w:rPr>
              <w:b/>
              <w:bCs/>
              <w:noProof/>
            </w:rPr>
            <w:tab/>
          </w:r>
        </w:p>
      </w:sdtContent>
    </w:sdt>
    <w:p w14:paraId="72AE19BD" w14:textId="1F287341" w:rsidR="00275CD3" w:rsidRDefault="00572AFC" w:rsidP="00275CD3">
      <w:pPr>
        <w:pStyle w:val="Heading1"/>
      </w:pPr>
      <w:bookmarkStart w:id="0" w:name="_Toc511720354"/>
      <w:bookmarkStart w:id="1" w:name="_Toc519785689"/>
      <w:r>
        <w:t>PROPÓSITO DEL DOCUMENTO</w:t>
      </w:r>
      <w:bookmarkEnd w:id="0"/>
      <w:bookmarkEnd w:id="1"/>
    </w:p>
    <w:p w14:paraId="5594F78D" w14:textId="77777777" w:rsidR="00275CD3" w:rsidRPr="00275CD3" w:rsidRDefault="00275CD3" w:rsidP="00275CD3"/>
    <w:p w14:paraId="5299CA2F" w14:textId="3F510CBF" w:rsidR="00275CD3" w:rsidRPr="00275CD3" w:rsidRDefault="00275CD3" w:rsidP="00B74BE4">
      <w:pPr>
        <w:spacing w:line="291" w:lineRule="auto"/>
        <w:ind w:right="180"/>
        <w:jc w:val="both"/>
        <w:rPr>
          <w:rFonts w:eastAsia="Times New Roman" w:cs="Arial"/>
        </w:rPr>
      </w:pPr>
      <w:r w:rsidRPr="00275CD3">
        <w:rPr>
          <w:rFonts w:eastAsia="Times New Roman" w:cs="Arial"/>
        </w:rPr>
        <w:t xml:space="preserve">El </w:t>
      </w:r>
      <w:r w:rsidR="00DE0AF0">
        <w:rPr>
          <w:rFonts w:eastAsia="Times New Roman" w:cs="Arial"/>
        </w:rPr>
        <w:t>objetivo</w:t>
      </w:r>
      <w:r w:rsidRPr="00275CD3">
        <w:rPr>
          <w:rFonts w:eastAsia="Times New Roman" w:cs="Arial"/>
        </w:rPr>
        <w:t xml:space="preserve"> de este documento es de</w:t>
      </w:r>
      <w:r w:rsidR="00572AFC">
        <w:rPr>
          <w:rFonts w:eastAsia="Times New Roman" w:cs="Arial"/>
        </w:rPr>
        <w:t>tallar</w:t>
      </w:r>
      <w:r w:rsidR="00B74BE4">
        <w:rPr>
          <w:rFonts w:eastAsia="Times New Roman" w:cs="Arial"/>
        </w:rPr>
        <w:t xml:space="preserve"> la documentación técnica empleada para la fase correspondiente,</w:t>
      </w:r>
      <w:r w:rsidR="00572AFC">
        <w:rPr>
          <w:rFonts w:eastAsia="Times New Roman" w:cs="Arial"/>
        </w:rPr>
        <w:t xml:space="preserve"> de la plataforma OFSC </w:t>
      </w:r>
      <w:r w:rsidR="00B74BE4">
        <w:rPr>
          <w:rFonts w:eastAsia="Times New Roman" w:cs="Arial"/>
        </w:rPr>
        <w:t xml:space="preserve">en </w:t>
      </w:r>
      <w:r w:rsidR="00572AFC">
        <w:rPr>
          <w:rFonts w:eastAsia="Times New Roman" w:cs="Arial"/>
        </w:rPr>
        <w:t xml:space="preserve">la ejecución </w:t>
      </w:r>
      <w:r w:rsidR="00B74BE4">
        <w:rPr>
          <w:rFonts w:eastAsia="Times New Roman" w:cs="Arial"/>
        </w:rPr>
        <w:t xml:space="preserve">de actividades relacionadas al </w:t>
      </w:r>
      <w:r w:rsidR="00572AFC">
        <w:rPr>
          <w:rFonts w:eastAsia="Times New Roman" w:cs="Arial"/>
        </w:rPr>
        <w:t xml:space="preserve">proceso de negocio correspondiente a la Fase. </w:t>
      </w:r>
    </w:p>
    <w:p w14:paraId="70EE4D48" w14:textId="676B5679" w:rsidR="00275CD3" w:rsidRDefault="00C859B9" w:rsidP="00B74BE4">
      <w:pPr>
        <w:spacing w:line="291" w:lineRule="auto"/>
        <w:ind w:right="28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Se muestra </w:t>
      </w:r>
      <w:r w:rsidR="00B74BE4">
        <w:rPr>
          <w:rFonts w:eastAsia="Times New Roman" w:cs="Arial"/>
        </w:rPr>
        <w:t>evidencia</w:t>
      </w:r>
      <w:r>
        <w:rPr>
          <w:rFonts w:eastAsia="Times New Roman" w:cs="Arial"/>
        </w:rPr>
        <w:t xml:space="preserve"> y documenta el proceso de esta fase</w:t>
      </w:r>
      <w:r w:rsidR="00275CD3" w:rsidRPr="00275CD3">
        <w:rPr>
          <w:rFonts w:eastAsia="Times New Roman" w:cs="Arial"/>
        </w:rPr>
        <w:t>.</w:t>
      </w:r>
      <w:bookmarkStart w:id="2" w:name="_GoBack"/>
      <w:bookmarkEnd w:id="2"/>
    </w:p>
    <w:p w14:paraId="165ACC7D" w14:textId="2CB6D97F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DC2A224" w14:textId="0C807DC9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38663AF9" w14:textId="098840ED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B2F6DAF" w14:textId="078D0C9B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9294BA8" w14:textId="432DA5BE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93C553F" w14:textId="22820224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098EEB9" w14:textId="47435A03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DE10A77" w14:textId="76568221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6FCB1748" w14:textId="001A6E4E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1106625B" w14:textId="15A987B5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3C7EA4C" w14:textId="262D355F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F6549F1" w14:textId="555E8D17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75781E6" w14:textId="388981D6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0E46BAB9" w14:textId="232289ED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F1207E2" w14:textId="38BCC325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sectPr w:rsidR="00841C13" w:rsidSect="00DE0AF0">
      <w:pgSz w:w="12240" w:h="15840"/>
      <w:pgMar w:top="1420" w:right="1300" w:bottom="1440" w:left="1340" w:header="0" w:footer="0" w:gutter="0"/>
      <w:cols w:space="0" w:equalWidth="0">
        <w:col w:w="96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5EEF8" w14:textId="77777777" w:rsidR="009017AD" w:rsidRDefault="009017AD" w:rsidP="00645CAE">
      <w:pPr>
        <w:spacing w:after="0"/>
      </w:pPr>
      <w:r>
        <w:separator/>
      </w:r>
    </w:p>
  </w:endnote>
  <w:endnote w:type="continuationSeparator" w:id="0">
    <w:p w14:paraId="0B438092" w14:textId="77777777" w:rsidR="009017AD" w:rsidRDefault="009017AD" w:rsidP="00645CAE">
      <w:pPr>
        <w:spacing w:after="0"/>
      </w:pPr>
      <w:r>
        <w:continuationSeparator/>
      </w:r>
    </w:p>
  </w:endnote>
  <w:endnote w:type="continuationNotice" w:id="1">
    <w:p w14:paraId="44563293" w14:textId="77777777" w:rsidR="009017AD" w:rsidRDefault="009017A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-406911350"/>
      <w:docPartObj>
        <w:docPartGallery w:val="Page Numbers (Bottom of Page)"/>
        <w:docPartUnique/>
      </w:docPartObj>
    </w:sdtPr>
    <w:sdtEndPr/>
    <w:sdtContent>
      <w:p w14:paraId="2337614E" w14:textId="5CED0D0E" w:rsidR="003E4B40" w:rsidRDefault="003E4B40" w:rsidP="0061334D">
        <w:pPr>
          <w:jc w:val="center"/>
          <w:rPr>
            <w:sz w:val="18"/>
          </w:rPr>
        </w:pPr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7656C69" wp14:editId="3253E8F7">
                  <wp:simplePos x="0" y="0"/>
                  <wp:positionH relativeFrom="margin">
                    <wp:posOffset>67310</wp:posOffset>
                  </wp:positionH>
                  <wp:positionV relativeFrom="paragraph">
                    <wp:posOffset>114935</wp:posOffset>
                  </wp:positionV>
                  <wp:extent cx="6060440" cy="0"/>
                  <wp:effectExtent l="0" t="0" r="35560" b="19050"/>
                  <wp:wrapNone/>
                  <wp:docPr id="904" name="Conector recto 90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60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D516B79" id="Conector recto 904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.3pt,9.05pt" to="482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" strokecolor="#4579b8 [3044]">
                  <w10:wrap anchorx="margin"/>
                </v:line>
              </w:pict>
            </mc:Fallback>
          </mc:AlternateContent>
        </w:r>
      </w:p>
      <w:sdt>
        <w:sdtPr>
          <w:rPr>
            <w:sz w:val="18"/>
          </w:rPr>
          <w:id w:val="746229352"/>
          <w:docPartObj>
            <w:docPartGallery w:val="Page Numbers (Bottom of Page)"/>
            <w:docPartUnique/>
          </w:docPartObj>
        </w:sdtPr>
        <w:sdtEndPr/>
        <w:sdtContent>
          <w:p w14:paraId="0A2EF2A5" w14:textId="42D41316" w:rsidR="003E4B40" w:rsidRDefault="003E4B40" w:rsidP="0061334D">
            <w:pPr>
              <w:pStyle w:val="Footer"/>
              <w:jc w:val="center"/>
              <w:rPr>
                <w:rStyle w:val="Hyperlink"/>
                <w:sz w:val="18"/>
              </w:rPr>
            </w:pPr>
            <w:r w:rsidRPr="00706FDE">
              <w:rPr>
                <w:sz w:val="20"/>
              </w:rPr>
              <w:t xml:space="preserve">CORPORATIVO CHILE: </w:t>
            </w:r>
            <w:r w:rsidRPr="00706FDE">
              <w:rPr>
                <w:sz w:val="16"/>
              </w:rPr>
              <w:t xml:space="preserve">Av. Apoquindo 4499, Piso 11, Las Condes, Chile, Tel (562) </w:t>
            </w:r>
            <w:r>
              <w:rPr>
                <w:sz w:val="16"/>
              </w:rPr>
              <w:t>2431 6400</w:t>
            </w:r>
          </w:p>
          <w:p w14:paraId="25C45140" w14:textId="77777777" w:rsidR="003E4B40" w:rsidRDefault="009017AD" w:rsidP="0061334D">
            <w:pPr>
              <w:pStyle w:val="Footer"/>
              <w:jc w:val="center"/>
              <w:rPr>
                <w:rStyle w:val="Hyperlink"/>
                <w:sz w:val="18"/>
              </w:rPr>
            </w:pPr>
            <w:hyperlink r:id="rId1" w:history="1">
              <w:r w:rsidR="003E4B40" w:rsidRPr="004C7312">
                <w:rPr>
                  <w:rStyle w:val="Hyperlink"/>
                  <w:sz w:val="18"/>
                </w:rPr>
                <w:t>www.grupoinmotion.com</w:t>
              </w:r>
            </w:hyperlink>
          </w:p>
          <w:p w14:paraId="07D0D13B" w14:textId="013D796A" w:rsidR="003E4B40" w:rsidRPr="00164BC1" w:rsidRDefault="003E4B40" w:rsidP="0014140B">
            <w:pPr>
              <w:pStyle w:val="Footer"/>
              <w:jc w:val="right"/>
            </w:pPr>
            <w:r w:rsidRPr="003564F7">
              <w:rPr>
                <w:rStyle w:val="Hyperlink"/>
                <w:sz w:val="18"/>
                <w:u w:val="none"/>
              </w:rPr>
              <w:tab/>
            </w:r>
            <w:sdt>
              <w:sdtPr>
                <w:id w:val="-195123811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r>
                  <w:t xml:space="preserve">               </w:t>
                </w: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FD47D0" w:rsidRPr="00FD47D0">
                  <w:rPr>
                    <w:noProof/>
                    <w:lang w:val="es-ES"/>
                  </w:rPr>
                  <w:t>80</w:t>
                </w:r>
                <w:r>
                  <w:fldChar w:fldCharType="end"/>
                </w:r>
              </w:sdtContent>
            </w:sdt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F962D" w14:textId="77777777" w:rsidR="003E4B40" w:rsidRDefault="003E4B40" w:rsidP="00AA214F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34E609A" wp14:editId="30DCD79A">
              <wp:simplePos x="0" y="0"/>
              <wp:positionH relativeFrom="margin">
                <wp:posOffset>0</wp:posOffset>
              </wp:positionH>
              <wp:positionV relativeFrom="paragraph">
                <wp:posOffset>34451</wp:posOffset>
              </wp:positionV>
              <wp:extent cx="5612860" cy="0"/>
              <wp:effectExtent l="0" t="0" r="2603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28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286CD9" id="Conector recto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7pt" to="441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" strokecolor="#4579b8 [3044]">
              <w10:wrap anchorx="margin"/>
            </v:line>
          </w:pict>
        </mc:Fallback>
      </mc:AlternateContent>
    </w:r>
  </w:p>
  <w:sdt>
    <w:sdtPr>
      <w:rPr>
        <w:sz w:val="18"/>
      </w:rPr>
      <w:id w:val="-946544817"/>
      <w:docPartObj>
        <w:docPartGallery w:val="Page Numbers (Bottom of Page)"/>
        <w:docPartUnique/>
      </w:docPartObj>
    </w:sdtPr>
    <w:sdtEndPr/>
    <w:sdtContent>
      <w:p w14:paraId="1B5A4CC9" w14:textId="2015CAEB" w:rsidR="003E4B40" w:rsidRDefault="003E4B40" w:rsidP="00D33627">
        <w:pPr>
          <w:pStyle w:val="Footer"/>
          <w:jc w:val="center"/>
          <w:rPr>
            <w:sz w:val="16"/>
          </w:rPr>
        </w:pPr>
        <w:r w:rsidRPr="00706FDE">
          <w:rPr>
            <w:sz w:val="20"/>
          </w:rPr>
          <w:t xml:space="preserve">CORPORATIVO CHILE: </w:t>
        </w:r>
        <w:r w:rsidRPr="00706FDE">
          <w:rPr>
            <w:sz w:val="16"/>
          </w:rPr>
          <w:t xml:space="preserve">Av. Apoquindo 4499, Piso 11, Las Condes, Chile, Tel (562) </w:t>
        </w:r>
        <w:r>
          <w:rPr>
            <w:sz w:val="16"/>
          </w:rPr>
          <w:t>2431 6400</w:t>
        </w:r>
      </w:p>
      <w:p w14:paraId="265896BD" w14:textId="77777777" w:rsidR="003E4B40" w:rsidRDefault="009017AD" w:rsidP="00D33627">
        <w:pPr>
          <w:pStyle w:val="Footer"/>
          <w:jc w:val="center"/>
          <w:rPr>
            <w:rStyle w:val="Hyperlink"/>
            <w:sz w:val="18"/>
          </w:rPr>
        </w:pPr>
        <w:hyperlink r:id="rId1" w:history="1">
          <w:r w:rsidR="003E4B40" w:rsidRPr="004C7312">
            <w:rPr>
              <w:rStyle w:val="Hyperlink"/>
              <w:sz w:val="18"/>
            </w:rPr>
            <w:t>www.grupoinmotion.com</w:t>
          </w:r>
        </w:hyperlink>
      </w:p>
      <w:p w14:paraId="2F3A5486" w14:textId="77777777" w:rsidR="003E4B40" w:rsidRDefault="003E4B40" w:rsidP="00AA214F">
        <w:pPr>
          <w:pStyle w:val="Footer"/>
          <w:jc w:val="right"/>
          <w:rPr>
            <w:sz w:val="16"/>
          </w:rPr>
        </w:pPr>
      </w:p>
      <w:p w14:paraId="39C12FAA" w14:textId="475DF8F9" w:rsidR="003E4B40" w:rsidRPr="003564F7" w:rsidRDefault="003E4B40" w:rsidP="00D33627">
        <w:pPr>
          <w:pStyle w:val="Footer"/>
          <w:jc w:val="right"/>
        </w:pPr>
        <w:r w:rsidRPr="003564F7">
          <w:rPr>
            <w:rStyle w:val="Hyperlink"/>
            <w:sz w:val="18"/>
            <w:u w:val="none"/>
          </w:rPr>
          <w:tab/>
        </w:r>
        <w:sdt>
          <w:sdtPr>
            <w:id w:val="857014836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FD47D0" w:rsidRPr="00FD47D0">
              <w:rPr>
                <w:noProof/>
                <w:lang w:val="es-ES"/>
              </w:rPr>
              <w:t>1</w:t>
            </w:r>
            <w: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E1C66" w14:textId="77777777" w:rsidR="009017AD" w:rsidRDefault="009017AD" w:rsidP="00645CAE">
      <w:pPr>
        <w:spacing w:after="0"/>
      </w:pPr>
      <w:r>
        <w:separator/>
      </w:r>
    </w:p>
  </w:footnote>
  <w:footnote w:type="continuationSeparator" w:id="0">
    <w:p w14:paraId="46B40BF2" w14:textId="77777777" w:rsidR="009017AD" w:rsidRDefault="009017AD" w:rsidP="00645CAE">
      <w:pPr>
        <w:spacing w:after="0"/>
      </w:pPr>
      <w:r>
        <w:continuationSeparator/>
      </w:r>
    </w:p>
  </w:footnote>
  <w:footnote w:type="continuationNotice" w:id="1">
    <w:p w14:paraId="6D34EDFA" w14:textId="77777777" w:rsidR="009017AD" w:rsidRDefault="009017A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3014C" w14:textId="1265E1B9" w:rsidR="003E4B40" w:rsidRDefault="003E4B40" w:rsidP="00164BC1">
    <w:pPr>
      <w:pStyle w:val="Header"/>
    </w:pPr>
    <w:r w:rsidRPr="000C65F0">
      <w:rPr>
        <w:noProof/>
        <w:lang w:val="es-CL" w:eastAsia="es-CL"/>
      </w:rPr>
      <w:drawing>
        <wp:anchor distT="0" distB="0" distL="114300" distR="114300" simplePos="0" relativeHeight="251658244" behindDoc="0" locked="0" layoutInCell="1" allowOverlap="1" wp14:anchorId="04EA9176" wp14:editId="6291D3AF">
          <wp:simplePos x="0" y="0"/>
          <wp:positionH relativeFrom="margin">
            <wp:posOffset>146050</wp:posOffset>
          </wp:positionH>
          <wp:positionV relativeFrom="paragraph">
            <wp:posOffset>142875</wp:posOffset>
          </wp:positionV>
          <wp:extent cx="1811020" cy="517525"/>
          <wp:effectExtent l="0" t="0" r="0" b="0"/>
          <wp:wrapNone/>
          <wp:docPr id="1" name="Imagen 1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1102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</w:p>
  <w:p w14:paraId="6E413D0E" w14:textId="1F2610F9" w:rsidR="003E4B40" w:rsidRPr="00164BC1" w:rsidRDefault="003E4B40" w:rsidP="00164BC1">
    <w:pPr>
      <w:pStyle w:val="Header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7EC3C7" wp14:editId="5252AE21">
              <wp:simplePos x="0" y="0"/>
              <wp:positionH relativeFrom="margin">
                <wp:align>left</wp:align>
              </wp:positionH>
              <wp:positionV relativeFrom="paragraph">
                <wp:posOffset>562610</wp:posOffset>
              </wp:positionV>
              <wp:extent cx="6060440" cy="0"/>
              <wp:effectExtent l="0" t="0" r="35560" b="19050"/>
              <wp:wrapNone/>
              <wp:docPr id="903" name="Conector recto 9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04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2D1BBC" id="Conector recto 903" o:spid="_x0000_s1026" style="position:absolute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4.3pt" to="477.2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" strokecolor="#4579b8 [3044]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D42F4" w14:textId="3A68BDCF" w:rsidR="003E4B40" w:rsidRDefault="003E4B40" w:rsidP="001E6129">
    <w:pPr>
      <w:pStyle w:val="Header"/>
    </w:pPr>
    <w:r w:rsidRPr="001E6129">
      <w:rPr>
        <w:noProof/>
        <w:lang w:val="es-CL" w:eastAsia="es-CL"/>
      </w:rPr>
      <w:drawing>
        <wp:anchor distT="0" distB="0" distL="114300" distR="114300" simplePos="0" relativeHeight="251658242" behindDoc="0" locked="0" layoutInCell="1" allowOverlap="1" wp14:anchorId="71C7430A" wp14:editId="02A83790">
          <wp:simplePos x="0" y="0"/>
          <wp:positionH relativeFrom="margin">
            <wp:align>right</wp:align>
          </wp:positionH>
          <wp:positionV relativeFrom="paragraph">
            <wp:posOffset>-124460</wp:posOffset>
          </wp:positionV>
          <wp:extent cx="1389380" cy="575310"/>
          <wp:effectExtent l="0" t="0" r="1270" b="0"/>
          <wp:wrapNone/>
          <wp:docPr id="3" name="Imagen 3" descr="C:\Users\cvargas\Pictures\compensar-eps-cajadecompens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compensar-eps-cajadecompensaci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65F0">
      <w:rPr>
        <w:noProof/>
        <w:lang w:val="es-CL" w:eastAsia="es-CL"/>
      </w:rPr>
      <w:drawing>
        <wp:inline distT="0" distB="0" distL="0" distR="0" wp14:anchorId="25DBB790" wp14:editId="5F468FFB">
          <wp:extent cx="1811327" cy="517993"/>
          <wp:effectExtent l="0" t="0" r="0" b="0"/>
          <wp:docPr id="4" name="Imagen 4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43404" cy="527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6C66E" w14:textId="3E4427EB" w:rsidR="003E4B40" w:rsidRDefault="003E4B40" w:rsidP="001E6129">
    <w:pPr>
      <w:pStyle w:val="Header"/>
    </w:pPr>
    <w:r w:rsidRPr="000C65F0">
      <w:rPr>
        <w:noProof/>
        <w:lang w:val="es-CL" w:eastAsia="es-CL"/>
      </w:rPr>
      <w:drawing>
        <wp:inline distT="0" distB="0" distL="0" distR="0" wp14:anchorId="637DEC68" wp14:editId="634B8B1D">
          <wp:extent cx="1811327" cy="517993"/>
          <wp:effectExtent l="0" t="0" r="0" b="0"/>
          <wp:docPr id="907" name="Imagen 907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43404" cy="527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hybridMultilevel"/>
    <w:tmpl w:val="4353D0CC"/>
    <w:lvl w:ilvl="0" w:tplc="B2A61CBC">
      <w:start w:val="1"/>
      <w:numFmt w:val="decimal"/>
      <w:lvlText w:val="%1."/>
      <w:lvlJc w:val="left"/>
    </w:lvl>
    <w:lvl w:ilvl="1" w:tplc="D44012DA">
      <w:start w:val="1"/>
      <w:numFmt w:val="bullet"/>
      <w:lvlText w:val=""/>
      <w:lvlJc w:val="left"/>
    </w:lvl>
    <w:lvl w:ilvl="2" w:tplc="A600CADE">
      <w:start w:val="1"/>
      <w:numFmt w:val="bullet"/>
      <w:lvlText w:val=""/>
      <w:lvlJc w:val="left"/>
    </w:lvl>
    <w:lvl w:ilvl="3" w:tplc="478A10A8">
      <w:start w:val="1"/>
      <w:numFmt w:val="bullet"/>
      <w:lvlText w:val=""/>
      <w:lvlJc w:val="left"/>
    </w:lvl>
    <w:lvl w:ilvl="4" w:tplc="83048F26">
      <w:start w:val="1"/>
      <w:numFmt w:val="bullet"/>
      <w:lvlText w:val=""/>
      <w:lvlJc w:val="left"/>
    </w:lvl>
    <w:lvl w:ilvl="5" w:tplc="461E4D88">
      <w:start w:val="1"/>
      <w:numFmt w:val="bullet"/>
      <w:lvlText w:val=""/>
      <w:lvlJc w:val="left"/>
    </w:lvl>
    <w:lvl w:ilvl="6" w:tplc="BC6898E6">
      <w:start w:val="1"/>
      <w:numFmt w:val="bullet"/>
      <w:lvlText w:val=""/>
      <w:lvlJc w:val="left"/>
    </w:lvl>
    <w:lvl w:ilvl="7" w:tplc="26525CF8">
      <w:start w:val="1"/>
      <w:numFmt w:val="bullet"/>
      <w:lvlText w:val=""/>
      <w:lvlJc w:val="left"/>
    </w:lvl>
    <w:lvl w:ilvl="8" w:tplc="EF82F91E">
      <w:start w:val="1"/>
      <w:numFmt w:val="bullet"/>
      <w:lvlText w:val=""/>
      <w:lvlJc w:val="left"/>
    </w:lvl>
  </w:abstractNum>
  <w:abstractNum w:abstractNumId="1" w15:restartNumberingAfterBreak="0">
    <w:nsid w:val="0000000F"/>
    <w:multiLevelType w:val="hybridMultilevel"/>
    <w:tmpl w:val="02901D82"/>
    <w:lvl w:ilvl="0" w:tplc="7FBA8CF2">
      <w:start w:val="1"/>
      <w:numFmt w:val="decimal"/>
      <w:lvlText w:val="%1."/>
      <w:lvlJc w:val="left"/>
    </w:lvl>
    <w:lvl w:ilvl="1" w:tplc="ADE6CF7C">
      <w:start w:val="1"/>
      <w:numFmt w:val="bullet"/>
      <w:lvlText w:val=""/>
      <w:lvlJc w:val="left"/>
    </w:lvl>
    <w:lvl w:ilvl="2" w:tplc="4B1CCFCA">
      <w:start w:val="1"/>
      <w:numFmt w:val="bullet"/>
      <w:lvlText w:val=""/>
      <w:lvlJc w:val="left"/>
    </w:lvl>
    <w:lvl w:ilvl="3" w:tplc="1B8AC82A">
      <w:start w:val="1"/>
      <w:numFmt w:val="bullet"/>
      <w:lvlText w:val=""/>
      <w:lvlJc w:val="left"/>
    </w:lvl>
    <w:lvl w:ilvl="4" w:tplc="87347A1A">
      <w:start w:val="1"/>
      <w:numFmt w:val="bullet"/>
      <w:lvlText w:val=""/>
      <w:lvlJc w:val="left"/>
    </w:lvl>
    <w:lvl w:ilvl="5" w:tplc="92600170">
      <w:start w:val="1"/>
      <w:numFmt w:val="bullet"/>
      <w:lvlText w:val=""/>
      <w:lvlJc w:val="left"/>
    </w:lvl>
    <w:lvl w:ilvl="6" w:tplc="A0848BF0">
      <w:start w:val="1"/>
      <w:numFmt w:val="bullet"/>
      <w:lvlText w:val=""/>
      <w:lvlJc w:val="left"/>
    </w:lvl>
    <w:lvl w:ilvl="7" w:tplc="FD9C0C18">
      <w:start w:val="1"/>
      <w:numFmt w:val="bullet"/>
      <w:lvlText w:val=""/>
      <w:lvlJc w:val="left"/>
    </w:lvl>
    <w:lvl w:ilvl="8" w:tplc="60367F0C">
      <w:start w:val="1"/>
      <w:numFmt w:val="bullet"/>
      <w:lvlText w:val=""/>
      <w:lvlJc w:val="left"/>
    </w:lvl>
  </w:abstractNum>
  <w:abstractNum w:abstractNumId="2" w15:restartNumberingAfterBreak="0">
    <w:nsid w:val="00000016"/>
    <w:multiLevelType w:val="hybridMultilevel"/>
    <w:tmpl w:val="22221A70"/>
    <w:lvl w:ilvl="0" w:tplc="64625D98">
      <w:start w:val="1"/>
      <w:numFmt w:val="bullet"/>
      <w:lvlText w:val="•"/>
      <w:lvlJc w:val="left"/>
    </w:lvl>
    <w:lvl w:ilvl="1" w:tplc="016AAA3C">
      <w:start w:val="1"/>
      <w:numFmt w:val="bullet"/>
      <w:lvlText w:val=""/>
      <w:lvlJc w:val="left"/>
    </w:lvl>
    <w:lvl w:ilvl="2" w:tplc="2F78627C">
      <w:start w:val="1"/>
      <w:numFmt w:val="bullet"/>
      <w:lvlText w:val=""/>
      <w:lvlJc w:val="left"/>
    </w:lvl>
    <w:lvl w:ilvl="3" w:tplc="95520550">
      <w:start w:val="1"/>
      <w:numFmt w:val="bullet"/>
      <w:lvlText w:val=""/>
      <w:lvlJc w:val="left"/>
    </w:lvl>
    <w:lvl w:ilvl="4" w:tplc="29E224F8">
      <w:start w:val="1"/>
      <w:numFmt w:val="bullet"/>
      <w:lvlText w:val=""/>
      <w:lvlJc w:val="left"/>
    </w:lvl>
    <w:lvl w:ilvl="5" w:tplc="B9129A7E">
      <w:start w:val="1"/>
      <w:numFmt w:val="bullet"/>
      <w:lvlText w:val=""/>
      <w:lvlJc w:val="left"/>
    </w:lvl>
    <w:lvl w:ilvl="6" w:tplc="645C9284">
      <w:start w:val="1"/>
      <w:numFmt w:val="bullet"/>
      <w:lvlText w:val=""/>
      <w:lvlJc w:val="left"/>
    </w:lvl>
    <w:lvl w:ilvl="7" w:tplc="657E10A8">
      <w:start w:val="1"/>
      <w:numFmt w:val="bullet"/>
      <w:lvlText w:val=""/>
      <w:lvlJc w:val="left"/>
    </w:lvl>
    <w:lvl w:ilvl="8" w:tplc="4D88B2F4">
      <w:start w:val="1"/>
      <w:numFmt w:val="bullet"/>
      <w:lvlText w:val=""/>
      <w:lvlJc w:val="left"/>
    </w:lvl>
  </w:abstractNum>
  <w:abstractNum w:abstractNumId="3" w15:restartNumberingAfterBreak="0">
    <w:nsid w:val="0000001A"/>
    <w:multiLevelType w:val="hybridMultilevel"/>
    <w:tmpl w:val="419AC240"/>
    <w:lvl w:ilvl="0" w:tplc="9BB4C92A">
      <w:start w:val="1"/>
      <w:numFmt w:val="bullet"/>
      <w:lvlText w:val="•"/>
      <w:lvlJc w:val="left"/>
    </w:lvl>
    <w:lvl w:ilvl="1" w:tplc="EE06EFAE">
      <w:start w:val="1"/>
      <w:numFmt w:val="bullet"/>
      <w:lvlText w:val=""/>
      <w:lvlJc w:val="left"/>
    </w:lvl>
    <w:lvl w:ilvl="2" w:tplc="AE72BF04">
      <w:start w:val="1"/>
      <w:numFmt w:val="bullet"/>
      <w:lvlText w:val=""/>
      <w:lvlJc w:val="left"/>
    </w:lvl>
    <w:lvl w:ilvl="3" w:tplc="B7D28F68">
      <w:start w:val="1"/>
      <w:numFmt w:val="bullet"/>
      <w:lvlText w:val=""/>
      <w:lvlJc w:val="left"/>
    </w:lvl>
    <w:lvl w:ilvl="4" w:tplc="F1E0E7AC">
      <w:start w:val="1"/>
      <w:numFmt w:val="bullet"/>
      <w:lvlText w:val=""/>
      <w:lvlJc w:val="left"/>
    </w:lvl>
    <w:lvl w:ilvl="5" w:tplc="75E6897C">
      <w:start w:val="1"/>
      <w:numFmt w:val="bullet"/>
      <w:lvlText w:val=""/>
      <w:lvlJc w:val="left"/>
    </w:lvl>
    <w:lvl w:ilvl="6" w:tplc="BD587C5A">
      <w:start w:val="1"/>
      <w:numFmt w:val="bullet"/>
      <w:lvlText w:val=""/>
      <w:lvlJc w:val="left"/>
    </w:lvl>
    <w:lvl w:ilvl="7" w:tplc="16C26628">
      <w:start w:val="1"/>
      <w:numFmt w:val="bullet"/>
      <w:lvlText w:val=""/>
      <w:lvlJc w:val="left"/>
    </w:lvl>
    <w:lvl w:ilvl="8" w:tplc="6C881C2C">
      <w:start w:val="1"/>
      <w:numFmt w:val="bullet"/>
      <w:lvlText w:val=""/>
      <w:lvlJc w:val="left"/>
    </w:lvl>
  </w:abstractNum>
  <w:abstractNum w:abstractNumId="4" w15:restartNumberingAfterBreak="0">
    <w:nsid w:val="02C7312B"/>
    <w:multiLevelType w:val="hybridMultilevel"/>
    <w:tmpl w:val="072A4D7E"/>
    <w:lvl w:ilvl="0" w:tplc="484022D4">
      <w:start w:val="1"/>
      <w:numFmt w:val="bullet"/>
      <w:lvlText w:val="●"/>
      <w:lvlJc w:val="left"/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17CF1"/>
    <w:multiLevelType w:val="hybridMultilevel"/>
    <w:tmpl w:val="F5A45F1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A6636B"/>
    <w:multiLevelType w:val="hybridMultilevel"/>
    <w:tmpl w:val="B8B0E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B1C4C"/>
    <w:multiLevelType w:val="hybridMultilevel"/>
    <w:tmpl w:val="51662836"/>
    <w:lvl w:ilvl="0" w:tplc="93140A2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86C30"/>
    <w:multiLevelType w:val="hybridMultilevel"/>
    <w:tmpl w:val="D59C38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721B8"/>
    <w:multiLevelType w:val="hybridMultilevel"/>
    <w:tmpl w:val="AF6EAA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0069A2"/>
    <w:multiLevelType w:val="multilevel"/>
    <w:tmpl w:val="E22A1B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965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814C1B"/>
    <w:multiLevelType w:val="hybridMultilevel"/>
    <w:tmpl w:val="FE12A7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8261FB"/>
    <w:multiLevelType w:val="hybridMultilevel"/>
    <w:tmpl w:val="624A21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01F44"/>
    <w:multiLevelType w:val="hybridMultilevel"/>
    <w:tmpl w:val="45A683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8A5"/>
    <w:multiLevelType w:val="hybridMultilevel"/>
    <w:tmpl w:val="00D2BFC4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11FF6"/>
    <w:multiLevelType w:val="hybridMultilevel"/>
    <w:tmpl w:val="721C0DC8"/>
    <w:lvl w:ilvl="0" w:tplc="3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6" w15:restartNumberingAfterBreak="0">
    <w:nsid w:val="382C3D32"/>
    <w:multiLevelType w:val="hybridMultilevel"/>
    <w:tmpl w:val="BBB460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74723"/>
    <w:multiLevelType w:val="hybridMultilevel"/>
    <w:tmpl w:val="7D56E5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062C9"/>
    <w:multiLevelType w:val="hybridMultilevel"/>
    <w:tmpl w:val="00D2BFC4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A7630"/>
    <w:multiLevelType w:val="hybridMultilevel"/>
    <w:tmpl w:val="40A6B0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1551D"/>
    <w:multiLevelType w:val="hybridMultilevel"/>
    <w:tmpl w:val="268C12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2707C"/>
    <w:multiLevelType w:val="hybridMultilevel"/>
    <w:tmpl w:val="37144E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4C06AA"/>
    <w:multiLevelType w:val="hybridMultilevel"/>
    <w:tmpl w:val="D59C41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E05A9"/>
    <w:multiLevelType w:val="hybridMultilevel"/>
    <w:tmpl w:val="C2189AF2"/>
    <w:lvl w:ilvl="0" w:tplc="08C0ECAE">
      <w:start w:val="1"/>
      <w:numFmt w:val="bullet"/>
      <w:lvlText w:val="●"/>
      <w:lvlJc w:val="left"/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B4610"/>
    <w:multiLevelType w:val="hybridMultilevel"/>
    <w:tmpl w:val="31226D44"/>
    <w:lvl w:ilvl="0" w:tplc="340A0015">
      <w:start w:val="1"/>
      <w:numFmt w:val="upperLetter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DA676FB"/>
    <w:multiLevelType w:val="hybridMultilevel"/>
    <w:tmpl w:val="9BE63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35280"/>
    <w:multiLevelType w:val="hybridMultilevel"/>
    <w:tmpl w:val="0DC802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10EA9"/>
    <w:multiLevelType w:val="hybridMultilevel"/>
    <w:tmpl w:val="354046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52AD7"/>
    <w:multiLevelType w:val="hybridMultilevel"/>
    <w:tmpl w:val="76BA2A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52E4C"/>
    <w:multiLevelType w:val="hybridMultilevel"/>
    <w:tmpl w:val="9BFC8D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5061E"/>
    <w:multiLevelType w:val="hybridMultilevel"/>
    <w:tmpl w:val="93FA4C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6"/>
  </w:num>
  <w:num w:numId="5">
    <w:abstractNumId w:val="28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22"/>
  </w:num>
  <w:num w:numId="13">
    <w:abstractNumId w:val="25"/>
  </w:num>
  <w:num w:numId="14">
    <w:abstractNumId w:val="14"/>
  </w:num>
  <w:num w:numId="15">
    <w:abstractNumId w:val="24"/>
  </w:num>
  <w:num w:numId="16">
    <w:abstractNumId w:val="20"/>
  </w:num>
  <w:num w:numId="17">
    <w:abstractNumId w:val="26"/>
  </w:num>
  <w:num w:numId="18">
    <w:abstractNumId w:val="9"/>
  </w:num>
  <w:num w:numId="19">
    <w:abstractNumId w:val="27"/>
  </w:num>
  <w:num w:numId="20">
    <w:abstractNumId w:val="4"/>
  </w:num>
  <w:num w:numId="21">
    <w:abstractNumId w:val="23"/>
  </w:num>
  <w:num w:numId="22">
    <w:abstractNumId w:val="30"/>
  </w:num>
  <w:num w:numId="23">
    <w:abstractNumId w:val="29"/>
  </w:num>
  <w:num w:numId="24">
    <w:abstractNumId w:val="11"/>
  </w:num>
  <w:num w:numId="25">
    <w:abstractNumId w:val="18"/>
  </w:num>
  <w:num w:numId="26">
    <w:abstractNumId w:val="17"/>
  </w:num>
  <w:num w:numId="27">
    <w:abstractNumId w:val="19"/>
  </w:num>
  <w:num w:numId="28">
    <w:abstractNumId w:val="15"/>
  </w:num>
  <w:num w:numId="29">
    <w:abstractNumId w:val="13"/>
  </w:num>
  <w:num w:numId="30">
    <w:abstractNumId w:val="12"/>
  </w:num>
  <w:num w:numId="31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565"/>
    <w:rsid w:val="000016F0"/>
    <w:rsid w:val="0000312B"/>
    <w:rsid w:val="00003293"/>
    <w:rsid w:val="00003C59"/>
    <w:rsid w:val="00003ECD"/>
    <w:rsid w:val="00012109"/>
    <w:rsid w:val="00012FD8"/>
    <w:rsid w:val="000134C0"/>
    <w:rsid w:val="000147DD"/>
    <w:rsid w:val="000149AD"/>
    <w:rsid w:val="000162F8"/>
    <w:rsid w:val="00016F96"/>
    <w:rsid w:val="00017DA8"/>
    <w:rsid w:val="00022CB1"/>
    <w:rsid w:val="00024298"/>
    <w:rsid w:val="00027BB3"/>
    <w:rsid w:val="000308D9"/>
    <w:rsid w:val="00031760"/>
    <w:rsid w:val="00034962"/>
    <w:rsid w:val="0003574A"/>
    <w:rsid w:val="00036DCA"/>
    <w:rsid w:val="0003782E"/>
    <w:rsid w:val="00041968"/>
    <w:rsid w:val="000423B9"/>
    <w:rsid w:val="00043135"/>
    <w:rsid w:val="00046AF2"/>
    <w:rsid w:val="00047C28"/>
    <w:rsid w:val="0005015C"/>
    <w:rsid w:val="00051987"/>
    <w:rsid w:val="00053280"/>
    <w:rsid w:val="00054037"/>
    <w:rsid w:val="0005436A"/>
    <w:rsid w:val="00060C7D"/>
    <w:rsid w:val="000623AA"/>
    <w:rsid w:val="00064D89"/>
    <w:rsid w:val="000675D9"/>
    <w:rsid w:val="0007061B"/>
    <w:rsid w:val="000725E5"/>
    <w:rsid w:val="00072D08"/>
    <w:rsid w:val="00072D44"/>
    <w:rsid w:val="00073689"/>
    <w:rsid w:val="00074E37"/>
    <w:rsid w:val="00075BCA"/>
    <w:rsid w:val="00083166"/>
    <w:rsid w:val="0008395F"/>
    <w:rsid w:val="000841F9"/>
    <w:rsid w:val="00084356"/>
    <w:rsid w:val="000843B9"/>
    <w:rsid w:val="00085657"/>
    <w:rsid w:val="000870E0"/>
    <w:rsid w:val="00087E57"/>
    <w:rsid w:val="0009100E"/>
    <w:rsid w:val="0009127C"/>
    <w:rsid w:val="00091883"/>
    <w:rsid w:val="000936E4"/>
    <w:rsid w:val="00093D06"/>
    <w:rsid w:val="00093E72"/>
    <w:rsid w:val="00096E19"/>
    <w:rsid w:val="000A11E4"/>
    <w:rsid w:val="000A1BA2"/>
    <w:rsid w:val="000A48C5"/>
    <w:rsid w:val="000A7608"/>
    <w:rsid w:val="000B09AE"/>
    <w:rsid w:val="000B0E5B"/>
    <w:rsid w:val="000B2DC2"/>
    <w:rsid w:val="000B358D"/>
    <w:rsid w:val="000B42C4"/>
    <w:rsid w:val="000B472C"/>
    <w:rsid w:val="000B49A2"/>
    <w:rsid w:val="000B4A6B"/>
    <w:rsid w:val="000B5780"/>
    <w:rsid w:val="000B6088"/>
    <w:rsid w:val="000B66C9"/>
    <w:rsid w:val="000B6E24"/>
    <w:rsid w:val="000C0F8A"/>
    <w:rsid w:val="000C2538"/>
    <w:rsid w:val="000C2CE0"/>
    <w:rsid w:val="000C3056"/>
    <w:rsid w:val="000C3927"/>
    <w:rsid w:val="000C3D0E"/>
    <w:rsid w:val="000C3F78"/>
    <w:rsid w:val="000C4EFD"/>
    <w:rsid w:val="000C6BA3"/>
    <w:rsid w:val="000D1297"/>
    <w:rsid w:val="000D3369"/>
    <w:rsid w:val="000D33AA"/>
    <w:rsid w:val="000D3BC5"/>
    <w:rsid w:val="000D557D"/>
    <w:rsid w:val="000D5E36"/>
    <w:rsid w:val="000E0CB6"/>
    <w:rsid w:val="000E1D0B"/>
    <w:rsid w:val="000E3981"/>
    <w:rsid w:val="000E5434"/>
    <w:rsid w:val="000E6117"/>
    <w:rsid w:val="000E71D5"/>
    <w:rsid w:val="000F04E1"/>
    <w:rsid w:val="000F4A5C"/>
    <w:rsid w:val="000F4FFE"/>
    <w:rsid w:val="000F5A34"/>
    <w:rsid w:val="000F6417"/>
    <w:rsid w:val="000F717C"/>
    <w:rsid w:val="000F7B44"/>
    <w:rsid w:val="0010259A"/>
    <w:rsid w:val="00102C9F"/>
    <w:rsid w:val="00103B11"/>
    <w:rsid w:val="00105A58"/>
    <w:rsid w:val="00105D8A"/>
    <w:rsid w:val="001078D0"/>
    <w:rsid w:val="00107CF9"/>
    <w:rsid w:val="0011064D"/>
    <w:rsid w:val="00111BA3"/>
    <w:rsid w:val="00111CAF"/>
    <w:rsid w:val="00112D28"/>
    <w:rsid w:val="001148B5"/>
    <w:rsid w:val="00116656"/>
    <w:rsid w:val="0011676D"/>
    <w:rsid w:val="001169E8"/>
    <w:rsid w:val="0012309F"/>
    <w:rsid w:val="00123272"/>
    <w:rsid w:val="00126695"/>
    <w:rsid w:val="00126E19"/>
    <w:rsid w:val="00127517"/>
    <w:rsid w:val="001277A0"/>
    <w:rsid w:val="00130AFF"/>
    <w:rsid w:val="001312E4"/>
    <w:rsid w:val="0013240A"/>
    <w:rsid w:val="00132664"/>
    <w:rsid w:val="00132803"/>
    <w:rsid w:val="00132EAD"/>
    <w:rsid w:val="0013305A"/>
    <w:rsid w:val="001333AD"/>
    <w:rsid w:val="00134B77"/>
    <w:rsid w:val="00134F31"/>
    <w:rsid w:val="00136999"/>
    <w:rsid w:val="00141233"/>
    <w:rsid w:val="0014140B"/>
    <w:rsid w:val="0014170D"/>
    <w:rsid w:val="0014506B"/>
    <w:rsid w:val="00146E1E"/>
    <w:rsid w:val="00146F46"/>
    <w:rsid w:val="00151F5C"/>
    <w:rsid w:val="0016019D"/>
    <w:rsid w:val="00160B3C"/>
    <w:rsid w:val="00161005"/>
    <w:rsid w:val="00163069"/>
    <w:rsid w:val="00163E34"/>
    <w:rsid w:val="00164BC1"/>
    <w:rsid w:val="00165104"/>
    <w:rsid w:val="0017236E"/>
    <w:rsid w:val="00172F67"/>
    <w:rsid w:val="001736D4"/>
    <w:rsid w:val="00173D17"/>
    <w:rsid w:val="00173EA9"/>
    <w:rsid w:val="00175561"/>
    <w:rsid w:val="00175B95"/>
    <w:rsid w:val="0017602E"/>
    <w:rsid w:val="00177988"/>
    <w:rsid w:val="001803A8"/>
    <w:rsid w:val="00180CAB"/>
    <w:rsid w:val="001822EE"/>
    <w:rsid w:val="00182D07"/>
    <w:rsid w:val="0018426C"/>
    <w:rsid w:val="001847A5"/>
    <w:rsid w:val="001878F2"/>
    <w:rsid w:val="001910C6"/>
    <w:rsid w:val="001939A8"/>
    <w:rsid w:val="0019786A"/>
    <w:rsid w:val="00197A3A"/>
    <w:rsid w:val="001A21C6"/>
    <w:rsid w:val="001A2413"/>
    <w:rsid w:val="001A33CE"/>
    <w:rsid w:val="001A37C6"/>
    <w:rsid w:val="001A438A"/>
    <w:rsid w:val="001A60A3"/>
    <w:rsid w:val="001A63F9"/>
    <w:rsid w:val="001A78AD"/>
    <w:rsid w:val="001A78C9"/>
    <w:rsid w:val="001B2F74"/>
    <w:rsid w:val="001B7ABF"/>
    <w:rsid w:val="001C1ABE"/>
    <w:rsid w:val="001C2A3C"/>
    <w:rsid w:val="001C3527"/>
    <w:rsid w:val="001C502F"/>
    <w:rsid w:val="001C67CF"/>
    <w:rsid w:val="001D08DC"/>
    <w:rsid w:val="001D0A22"/>
    <w:rsid w:val="001D0F2B"/>
    <w:rsid w:val="001D352A"/>
    <w:rsid w:val="001D3B58"/>
    <w:rsid w:val="001D56FA"/>
    <w:rsid w:val="001D5B92"/>
    <w:rsid w:val="001D6D93"/>
    <w:rsid w:val="001D793D"/>
    <w:rsid w:val="001E1624"/>
    <w:rsid w:val="001E17DB"/>
    <w:rsid w:val="001E2065"/>
    <w:rsid w:val="001E2481"/>
    <w:rsid w:val="001E2812"/>
    <w:rsid w:val="001E298A"/>
    <w:rsid w:val="001E6129"/>
    <w:rsid w:val="001E7F7D"/>
    <w:rsid w:val="001F0589"/>
    <w:rsid w:val="001F1BE8"/>
    <w:rsid w:val="001F1C04"/>
    <w:rsid w:val="001F1E8F"/>
    <w:rsid w:val="001F1F8A"/>
    <w:rsid w:val="001F34D5"/>
    <w:rsid w:val="001F435A"/>
    <w:rsid w:val="001F669E"/>
    <w:rsid w:val="00200156"/>
    <w:rsid w:val="0020021C"/>
    <w:rsid w:val="002008C2"/>
    <w:rsid w:val="00200EDF"/>
    <w:rsid w:val="00202153"/>
    <w:rsid w:val="00203E21"/>
    <w:rsid w:val="002041B6"/>
    <w:rsid w:val="002047D9"/>
    <w:rsid w:val="00205729"/>
    <w:rsid w:val="00206888"/>
    <w:rsid w:val="00206B62"/>
    <w:rsid w:val="0020765A"/>
    <w:rsid w:val="002116E4"/>
    <w:rsid w:val="0021212D"/>
    <w:rsid w:val="002130CA"/>
    <w:rsid w:val="00216FB2"/>
    <w:rsid w:val="0022161A"/>
    <w:rsid w:val="00223EFF"/>
    <w:rsid w:val="00224271"/>
    <w:rsid w:val="00225D15"/>
    <w:rsid w:val="00226B0E"/>
    <w:rsid w:val="00230E14"/>
    <w:rsid w:val="00230E71"/>
    <w:rsid w:val="002311F9"/>
    <w:rsid w:val="002315CA"/>
    <w:rsid w:val="00232C68"/>
    <w:rsid w:val="002348D5"/>
    <w:rsid w:val="00234A20"/>
    <w:rsid w:val="00234A8C"/>
    <w:rsid w:val="002354AA"/>
    <w:rsid w:val="0023605F"/>
    <w:rsid w:val="00236472"/>
    <w:rsid w:val="00241BE8"/>
    <w:rsid w:val="00241D99"/>
    <w:rsid w:val="00244D6E"/>
    <w:rsid w:val="00245104"/>
    <w:rsid w:val="00246483"/>
    <w:rsid w:val="00250349"/>
    <w:rsid w:val="0025134D"/>
    <w:rsid w:val="002537C1"/>
    <w:rsid w:val="00253B71"/>
    <w:rsid w:val="00253EB2"/>
    <w:rsid w:val="00256C8B"/>
    <w:rsid w:val="002607B7"/>
    <w:rsid w:val="0026216E"/>
    <w:rsid w:val="00263383"/>
    <w:rsid w:val="00264157"/>
    <w:rsid w:val="00265CA5"/>
    <w:rsid w:val="00265F38"/>
    <w:rsid w:val="002661CB"/>
    <w:rsid w:val="00270003"/>
    <w:rsid w:val="00270494"/>
    <w:rsid w:val="00270EA8"/>
    <w:rsid w:val="002717A6"/>
    <w:rsid w:val="00271F78"/>
    <w:rsid w:val="00272E43"/>
    <w:rsid w:val="002730FA"/>
    <w:rsid w:val="002732F4"/>
    <w:rsid w:val="00275CD3"/>
    <w:rsid w:val="00276088"/>
    <w:rsid w:val="002770B1"/>
    <w:rsid w:val="002774B2"/>
    <w:rsid w:val="0027755A"/>
    <w:rsid w:val="00277EFC"/>
    <w:rsid w:val="00280139"/>
    <w:rsid w:val="00284224"/>
    <w:rsid w:val="00284735"/>
    <w:rsid w:val="00284793"/>
    <w:rsid w:val="002857D7"/>
    <w:rsid w:val="0028625B"/>
    <w:rsid w:val="00287334"/>
    <w:rsid w:val="00290E48"/>
    <w:rsid w:val="00293287"/>
    <w:rsid w:val="00293D9F"/>
    <w:rsid w:val="00293DE7"/>
    <w:rsid w:val="002944DE"/>
    <w:rsid w:val="00294C19"/>
    <w:rsid w:val="00296A34"/>
    <w:rsid w:val="002A1D5D"/>
    <w:rsid w:val="002A2F45"/>
    <w:rsid w:val="002A3128"/>
    <w:rsid w:val="002A577A"/>
    <w:rsid w:val="002A6148"/>
    <w:rsid w:val="002A74F3"/>
    <w:rsid w:val="002A7CE7"/>
    <w:rsid w:val="002B050A"/>
    <w:rsid w:val="002B2267"/>
    <w:rsid w:val="002B2D56"/>
    <w:rsid w:val="002B367E"/>
    <w:rsid w:val="002B55A5"/>
    <w:rsid w:val="002B5A9E"/>
    <w:rsid w:val="002B5F74"/>
    <w:rsid w:val="002B5FC8"/>
    <w:rsid w:val="002B6276"/>
    <w:rsid w:val="002B6C3E"/>
    <w:rsid w:val="002C2AFD"/>
    <w:rsid w:val="002C3403"/>
    <w:rsid w:val="002C346E"/>
    <w:rsid w:val="002C3D53"/>
    <w:rsid w:val="002C4BAE"/>
    <w:rsid w:val="002C508F"/>
    <w:rsid w:val="002C5B13"/>
    <w:rsid w:val="002C6384"/>
    <w:rsid w:val="002C6F5F"/>
    <w:rsid w:val="002C74AF"/>
    <w:rsid w:val="002C7C5E"/>
    <w:rsid w:val="002D0EF8"/>
    <w:rsid w:val="002D135A"/>
    <w:rsid w:val="002D24F2"/>
    <w:rsid w:val="002D27FA"/>
    <w:rsid w:val="002D40AC"/>
    <w:rsid w:val="002D5F23"/>
    <w:rsid w:val="002D6308"/>
    <w:rsid w:val="002E1A13"/>
    <w:rsid w:val="002E1EF9"/>
    <w:rsid w:val="002E419E"/>
    <w:rsid w:val="002E4A2D"/>
    <w:rsid w:val="002E50E4"/>
    <w:rsid w:val="002E5CDF"/>
    <w:rsid w:val="002E67DC"/>
    <w:rsid w:val="002E7DA0"/>
    <w:rsid w:val="002F47F1"/>
    <w:rsid w:val="002F6062"/>
    <w:rsid w:val="002F65A3"/>
    <w:rsid w:val="002F7875"/>
    <w:rsid w:val="002F7A55"/>
    <w:rsid w:val="00300046"/>
    <w:rsid w:val="0030030F"/>
    <w:rsid w:val="00300D61"/>
    <w:rsid w:val="003011F7"/>
    <w:rsid w:val="00305818"/>
    <w:rsid w:val="00306472"/>
    <w:rsid w:val="00306D2F"/>
    <w:rsid w:val="00310458"/>
    <w:rsid w:val="003108BC"/>
    <w:rsid w:val="003118E5"/>
    <w:rsid w:val="00313BD5"/>
    <w:rsid w:val="003142A0"/>
    <w:rsid w:val="0031540F"/>
    <w:rsid w:val="00316DA3"/>
    <w:rsid w:val="00317852"/>
    <w:rsid w:val="003213E0"/>
    <w:rsid w:val="00321DA1"/>
    <w:rsid w:val="003222B5"/>
    <w:rsid w:val="00322807"/>
    <w:rsid w:val="003231F6"/>
    <w:rsid w:val="00324F52"/>
    <w:rsid w:val="00326D82"/>
    <w:rsid w:val="00330848"/>
    <w:rsid w:val="003309E4"/>
    <w:rsid w:val="003314FD"/>
    <w:rsid w:val="00331ABD"/>
    <w:rsid w:val="00331EAC"/>
    <w:rsid w:val="00332034"/>
    <w:rsid w:val="00333A48"/>
    <w:rsid w:val="00334EE6"/>
    <w:rsid w:val="003357C0"/>
    <w:rsid w:val="00335856"/>
    <w:rsid w:val="00335D2C"/>
    <w:rsid w:val="0033754D"/>
    <w:rsid w:val="00343367"/>
    <w:rsid w:val="003441F2"/>
    <w:rsid w:val="0034791E"/>
    <w:rsid w:val="0035049A"/>
    <w:rsid w:val="00350964"/>
    <w:rsid w:val="003516BA"/>
    <w:rsid w:val="003532D3"/>
    <w:rsid w:val="003547C7"/>
    <w:rsid w:val="00361A6E"/>
    <w:rsid w:val="00362FC9"/>
    <w:rsid w:val="00362FF7"/>
    <w:rsid w:val="00363C84"/>
    <w:rsid w:val="003643FB"/>
    <w:rsid w:val="00364BF7"/>
    <w:rsid w:val="00366054"/>
    <w:rsid w:val="00367511"/>
    <w:rsid w:val="00371CFB"/>
    <w:rsid w:val="00372E43"/>
    <w:rsid w:val="00374916"/>
    <w:rsid w:val="00374D17"/>
    <w:rsid w:val="003765B6"/>
    <w:rsid w:val="0037736B"/>
    <w:rsid w:val="003806CC"/>
    <w:rsid w:val="00382757"/>
    <w:rsid w:val="00383205"/>
    <w:rsid w:val="00383466"/>
    <w:rsid w:val="0038592E"/>
    <w:rsid w:val="003867EA"/>
    <w:rsid w:val="00386F96"/>
    <w:rsid w:val="00390CAF"/>
    <w:rsid w:val="0039244F"/>
    <w:rsid w:val="00393747"/>
    <w:rsid w:val="00394526"/>
    <w:rsid w:val="00395869"/>
    <w:rsid w:val="00396B69"/>
    <w:rsid w:val="00396BD3"/>
    <w:rsid w:val="0039703F"/>
    <w:rsid w:val="003A16F1"/>
    <w:rsid w:val="003A1BA6"/>
    <w:rsid w:val="003A23E6"/>
    <w:rsid w:val="003A5408"/>
    <w:rsid w:val="003A6E1F"/>
    <w:rsid w:val="003A7857"/>
    <w:rsid w:val="003B1CDA"/>
    <w:rsid w:val="003B217A"/>
    <w:rsid w:val="003B33A5"/>
    <w:rsid w:val="003B64E9"/>
    <w:rsid w:val="003C09FB"/>
    <w:rsid w:val="003C0BCB"/>
    <w:rsid w:val="003C2DCD"/>
    <w:rsid w:val="003C528F"/>
    <w:rsid w:val="003C594C"/>
    <w:rsid w:val="003D0AB5"/>
    <w:rsid w:val="003D2B3D"/>
    <w:rsid w:val="003D3DD2"/>
    <w:rsid w:val="003D45D3"/>
    <w:rsid w:val="003D5213"/>
    <w:rsid w:val="003D62F7"/>
    <w:rsid w:val="003D66C7"/>
    <w:rsid w:val="003D787E"/>
    <w:rsid w:val="003E1EAB"/>
    <w:rsid w:val="003E4B40"/>
    <w:rsid w:val="003E656A"/>
    <w:rsid w:val="003F1116"/>
    <w:rsid w:val="003F1890"/>
    <w:rsid w:val="003F31E3"/>
    <w:rsid w:val="003F7470"/>
    <w:rsid w:val="00400DE7"/>
    <w:rsid w:val="00400F14"/>
    <w:rsid w:val="00401489"/>
    <w:rsid w:val="00402239"/>
    <w:rsid w:val="00402586"/>
    <w:rsid w:val="00406E36"/>
    <w:rsid w:val="0041032B"/>
    <w:rsid w:val="004111CE"/>
    <w:rsid w:val="004113B0"/>
    <w:rsid w:val="00412633"/>
    <w:rsid w:val="004126A4"/>
    <w:rsid w:val="00412BB6"/>
    <w:rsid w:val="00414EFA"/>
    <w:rsid w:val="0041530E"/>
    <w:rsid w:val="00415C97"/>
    <w:rsid w:val="0041636D"/>
    <w:rsid w:val="00416FED"/>
    <w:rsid w:val="00417BE8"/>
    <w:rsid w:val="00417CD1"/>
    <w:rsid w:val="00420659"/>
    <w:rsid w:val="00420BB3"/>
    <w:rsid w:val="004219FB"/>
    <w:rsid w:val="004234CB"/>
    <w:rsid w:val="00423A9C"/>
    <w:rsid w:val="00423DC7"/>
    <w:rsid w:val="00424B10"/>
    <w:rsid w:val="00427A5E"/>
    <w:rsid w:val="004304E8"/>
    <w:rsid w:val="00431691"/>
    <w:rsid w:val="004323B7"/>
    <w:rsid w:val="004324F1"/>
    <w:rsid w:val="00432CDC"/>
    <w:rsid w:val="0043430B"/>
    <w:rsid w:val="00435827"/>
    <w:rsid w:val="0043595C"/>
    <w:rsid w:val="0043672F"/>
    <w:rsid w:val="00442068"/>
    <w:rsid w:val="00443EC3"/>
    <w:rsid w:val="00444CA1"/>
    <w:rsid w:val="004453CD"/>
    <w:rsid w:val="00446A2C"/>
    <w:rsid w:val="004514C6"/>
    <w:rsid w:val="004522B2"/>
    <w:rsid w:val="0045254F"/>
    <w:rsid w:val="0045467F"/>
    <w:rsid w:val="00454BD6"/>
    <w:rsid w:val="00455B1E"/>
    <w:rsid w:val="00460B85"/>
    <w:rsid w:val="00463D9D"/>
    <w:rsid w:val="00465001"/>
    <w:rsid w:val="00465D37"/>
    <w:rsid w:val="00466E8A"/>
    <w:rsid w:val="00467BC4"/>
    <w:rsid w:val="00472767"/>
    <w:rsid w:val="0047314F"/>
    <w:rsid w:val="00474D63"/>
    <w:rsid w:val="00475083"/>
    <w:rsid w:val="00475D0B"/>
    <w:rsid w:val="004769E0"/>
    <w:rsid w:val="00483E87"/>
    <w:rsid w:val="0048400B"/>
    <w:rsid w:val="00484191"/>
    <w:rsid w:val="004843F8"/>
    <w:rsid w:val="004862E4"/>
    <w:rsid w:val="0048748A"/>
    <w:rsid w:val="00490FAD"/>
    <w:rsid w:val="00491DAA"/>
    <w:rsid w:val="004927E9"/>
    <w:rsid w:val="0049334D"/>
    <w:rsid w:val="00493C0E"/>
    <w:rsid w:val="00494E48"/>
    <w:rsid w:val="0049752E"/>
    <w:rsid w:val="004975B4"/>
    <w:rsid w:val="00497740"/>
    <w:rsid w:val="00497950"/>
    <w:rsid w:val="004A20F5"/>
    <w:rsid w:val="004A21A7"/>
    <w:rsid w:val="004A27A4"/>
    <w:rsid w:val="004A3368"/>
    <w:rsid w:val="004A364F"/>
    <w:rsid w:val="004A3947"/>
    <w:rsid w:val="004A44CE"/>
    <w:rsid w:val="004A4D02"/>
    <w:rsid w:val="004A5B1B"/>
    <w:rsid w:val="004A677A"/>
    <w:rsid w:val="004A75F2"/>
    <w:rsid w:val="004A7C88"/>
    <w:rsid w:val="004B0BF4"/>
    <w:rsid w:val="004B0CB4"/>
    <w:rsid w:val="004B0E1A"/>
    <w:rsid w:val="004B117F"/>
    <w:rsid w:val="004B1EE9"/>
    <w:rsid w:val="004B202A"/>
    <w:rsid w:val="004B31EA"/>
    <w:rsid w:val="004B3266"/>
    <w:rsid w:val="004B3CE2"/>
    <w:rsid w:val="004B5500"/>
    <w:rsid w:val="004B7483"/>
    <w:rsid w:val="004C0300"/>
    <w:rsid w:val="004C060A"/>
    <w:rsid w:val="004C3192"/>
    <w:rsid w:val="004D0A1F"/>
    <w:rsid w:val="004D0DF7"/>
    <w:rsid w:val="004D130A"/>
    <w:rsid w:val="004D18D3"/>
    <w:rsid w:val="004D3539"/>
    <w:rsid w:val="004D4101"/>
    <w:rsid w:val="004E579F"/>
    <w:rsid w:val="004E6D1E"/>
    <w:rsid w:val="004E6E4D"/>
    <w:rsid w:val="004F1068"/>
    <w:rsid w:val="004F11B1"/>
    <w:rsid w:val="004F133C"/>
    <w:rsid w:val="004F327B"/>
    <w:rsid w:val="004F452F"/>
    <w:rsid w:val="004F6141"/>
    <w:rsid w:val="004F7A4E"/>
    <w:rsid w:val="004F7FF0"/>
    <w:rsid w:val="005017D5"/>
    <w:rsid w:val="00505C6D"/>
    <w:rsid w:val="00510555"/>
    <w:rsid w:val="00510581"/>
    <w:rsid w:val="00510A26"/>
    <w:rsid w:val="00510FFB"/>
    <w:rsid w:val="00511C6E"/>
    <w:rsid w:val="00512700"/>
    <w:rsid w:val="00513F70"/>
    <w:rsid w:val="0051444A"/>
    <w:rsid w:val="0051490C"/>
    <w:rsid w:val="00514AE6"/>
    <w:rsid w:val="00515987"/>
    <w:rsid w:val="00515F89"/>
    <w:rsid w:val="0051618D"/>
    <w:rsid w:val="00520351"/>
    <w:rsid w:val="005216D4"/>
    <w:rsid w:val="00521869"/>
    <w:rsid w:val="00522F17"/>
    <w:rsid w:val="00522F86"/>
    <w:rsid w:val="00524DC9"/>
    <w:rsid w:val="0052554F"/>
    <w:rsid w:val="00527E2B"/>
    <w:rsid w:val="00530613"/>
    <w:rsid w:val="005317A6"/>
    <w:rsid w:val="00533A35"/>
    <w:rsid w:val="00533F20"/>
    <w:rsid w:val="005354B3"/>
    <w:rsid w:val="005374FE"/>
    <w:rsid w:val="00541329"/>
    <w:rsid w:val="00541479"/>
    <w:rsid w:val="00544E82"/>
    <w:rsid w:val="00546F77"/>
    <w:rsid w:val="00550E83"/>
    <w:rsid w:val="00550FD4"/>
    <w:rsid w:val="00551EDB"/>
    <w:rsid w:val="0055746A"/>
    <w:rsid w:val="00557A0C"/>
    <w:rsid w:val="0056210B"/>
    <w:rsid w:val="0056241A"/>
    <w:rsid w:val="00562EF2"/>
    <w:rsid w:val="00563BF2"/>
    <w:rsid w:val="005645A2"/>
    <w:rsid w:val="00564B03"/>
    <w:rsid w:val="00565871"/>
    <w:rsid w:val="005702D7"/>
    <w:rsid w:val="00570759"/>
    <w:rsid w:val="00570794"/>
    <w:rsid w:val="00570994"/>
    <w:rsid w:val="00570FAC"/>
    <w:rsid w:val="00572AFC"/>
    <w:rsid w:val="00573168"/>
    <w:rsid w:val="00573915"/>
    <w:rsid w:val="00573D58"/>
    <w:rsid w:val="00575C57"/>
    <w:rsid w:val="005772F1"/>
    <w:rsid w:val="00584E5F"/>
    <w:rsid w:val="005859C5"/>
    <w:rsid w:val="00585D7B"/>
    <w:rsid w:val="0059067B"/>
    <w:rsid w:val="0059238C"/>
    <w:rsid w:val="00592E48"/>
    <w:rsid w:val="00592F86"/>
    <w:rsid w:val="00593622"/>
    <w:rsid w:val="005971EE"/>
    <w:rsid w:val="005A06CF"/>
    <w:rsid w:val="005A3462"/>
    <w:rsid w:val="005A4D8E"/>
    <w:rsid w:val="005A6D57"/>
    <w:rsid w:val="005B1ECB"/>
    <w:rsid w:val="005B4B1A"/>
    <w:rsid w:val="005B7EC3"/>
    <w:rsid w:val="005C01C8"/>
    <w:rsid w:val="005C2E23"/>
    <w:rsid w:val="005C3984"/>
    <w:rsid w:val="005C4494"/>
    <w:rsid w:val="005C6775"/>
    <w:rsid w:val="005C763E"/>
    <w:rsid w:val="005D26DF"/>
    <w:rsid w:val="005D3619"/>
    <w:rsid w:val="005D4148"/>
    <w:rsid w:val="005D49AB"/>
    <w:rsid w:val="005D6817"/>
    <w:rsid w:val="005D6AD5"/>
    <w:rsid w:val="005E280E"/>
    <w:rsid w:val="005E3796"/>
    <w:rsid w:val="005E43A3"/>
    <w:rsid w:val="005E44C2"/>
    <w:rsid w:val="005E460C"/>
    <w:rsid w:val="005E5215"/>
    <w:rsid w:val="005E78B7"/>
    <w:rsid w:val="005F034A"/>
    <w:rsid w:val="005F1986"/>
    <w:rsid w:val="005F28B3"/>
    <w:rsid w:val="005F2907"/>
    <w:rsid w:val="005F2ED9"/>
    <w:rsid w:val="005F525B"/>
    <w:rsid w:val="005F6E0E"/>
    <w:rsid w:val="005F7AE3"/>
    <w:rsid w:val="00603CDB"/>
    <w:rsid w:val="006048C2"/>
    <w:rsid w:val="00604D2F"/>
    <w:rsid w:val="006055F6"/>
    <w:rsid w:val="00606E07"/>
    <w:rsid w:val="006104EB"/>
    <w:rsid w:val="0061057D"/>
    <w:rsid w:val="00612F7C"/>
    <w:rsid w:val="0061334D"/>
    <w:rsid w:val="0061340D"/>
    <w:rsid w:val="006135EF"/>
    <w:rsid w:val="00614A97"/>
    <w:rsid w:val="00614FD8"/>
    <w:rsid w:val="006153F8"/>
    <w:rsid w:val="0061593A"/>
    <w:rsid w:val="00620981"/>
    <w:rsid w:val="006214B9"/>
    <w:rsid w:val="00621D14"/>
    <w:rsid w:val="00621D6A"/>
    <w:rsid w:val="0062277B"/>
    <w:rsid w:val="006229F2"/>
    <w:rsid w:val="00623FD2"/>
    <w:rsid w:val="006266D6"/>
    <w:rsid w:val="006325EF"/>
    <w:rsid w:val="00632B52"/>
    <w:rsid w:val="00632F8E"/>
    <w:rsid w:val="00634572"/>
    <w:rsid w:val="00634596"/>
    <w:rsid w:val="00635E5D"/>
    <w:rsid w:val="006372FD"/>
    <w:rsid w:val="006375DC"/>
    <w:rsid w:val="00637C3B"/>
    <w:rsid w:val="00637E2B"/>
    <w:rsid w:val="0064109E"/>
    <w:rsid w:val="006418DD"/>
    <w:rsid w:val="00642D64"/>
    <w:rsid w:val="006437B2"/>
    <w:rsid w:val="00643E7D"/>
    <w:rsid w:val="00644500"/>
    <w:rsid w:val="00645CAE"/>
    <w:rsid w:val="00645CF4"/>
    <w:rsid w:val="0064725D"/>
    <w:rsid w:val="00647448"/>
    <w:rsid w:val="006500B9"/>
    <w:rsid w:val="0065056F"/>
    <w:rsid w:val="00650B94"/>
    <w:rsid w:val="00650C52"/>
    <w:rsid w:val="00651B18"/>
    <w:rsid w:val="00653C9E"/>
    <w:rsid w:val="00654493"/>
    <w:rsid w:val="00655621"/>
    <w:rsid w:val="0065577B"/>
    <w:rsid w:val="00656D28"/>
    <w:rsid w:val="00656DFA"/>
    <w:rsid w:val="0066028B"/>
    <w:rsid w:val="00660D15"/>
    <w:rsid w:val="00662898"/>
    <w:rsid w:val="00663B28"/>
    <w:rsid w:val="0066460B"/>
    <w:rsid w:val="00667BDF"/>
    <w:rsid w:val="00670339"/>
    <w:rsid w:val="00674305"/>
    <w:rsid w:val="00674398"/>
    <w:rsid w:val="00674FD5"/>
    <w:rsid w:val="006751C1"/>
    <w:rsid w:val="00676863"/>
    <w:rsid w:val="00677E0A"/>
    <w:rsid w:val="0068078E"/>
    <w:rsid w:val="006817BE"/>
    <w:rsid w:val="00681804"/>
    <w:rsid w:val="00690A11"/>
    <w:rsid w:val="0069193E"/>
    <w:rsid w:val="00691F06"/>
    <w:rsid w:val="00693FD6"/>
    <w:rsid w:val="0069639D"/>
    <w:rsid w:val="00696CE6"/>
    <w:rsid w:val="00697107"/>
    <w:rsid w:val="006A1109"/>
    <w:rsid w:val="006A28D8"/>
    <w:rsid w:val="006A2C2A"/>
    <w:rsid w:val="006A30A0"/>
    <w:rsid w:val="006A3663"/>
    <w:rsid w:val="006A3E77"/>
    <w:rsid w:val="006A66E6"/>
    <w:rsid w:val="006A7661"/>
    <w:rsid w:val="006A7A18"/>
    <w:rsid w:val="006B0ACF"/>
    <w:rsid w:val="006B2612"/>
    <w:rsid w:val="006B3931"/>
    <w:rsid w:val="006B3CBD"/>
    <w:rsid w:val="006B5DF6"/>
    <w:rsid w:val="006C0E9B"/>
    <w:rsid w:val="006C23EC"/>
    <w:rsid w:val="006C25CA"/>
    <w:rsid w:val="006C30DC"/>
    <w:rsid w:val="006C4F59"/>
    <w:rsid w:val="006C573A"/>
    <w:rsid w:val="006D2CF7"/>
    <w:rsid w:val="006D2FCE"/>
    <w:rsid w:val="006D533E"/>
    <w:rsid w:val="006D6E6A"/>
    <w:rsid w:val="006E2106"/>
    <w:rsid w:val="006E25F0"/>
    <w:rsid w:val="006E626E"/>
    <w:rsid w:val="006E767A"/>
    <w:rsid w:val="006E778C"/>
    <w:rsid w:val="006F0574"/>
    <w:rsid w:val="006F0F54"/>
    <w:rsid w:val="006F2A8A"/>
    <w:rsid w:val="006F40BE"/>
    <w:rsid w:val="006F4227"/>
    <w:rsid w:val="006F4D4C"/>
    <w:rsid w:val="006F70F6"/>
    <w:rsid w:val="006F7979"/>
    <w:rsid w:val="00700040"/>
    <w:rsid w:val="00701906"/>
    <w:rsid w:val="0070469C"/>
    <w:rsid w:val="00706FDE"/>
    <w:rsid w:val="0071056F"/>
    <w:rsid w:val="0071058D"/>
    <w:rsid w:val="007106EB"/>
    <w:rsid w:val="0071141D"/>
    <w:rsid w:val="00713333"/>
    <w:rsid w:val="007137F9"/>
    <w:rsid w:val="00713948"/>
    <w:rsid w:val="00715CF1"/>
    <w:rsid w:val="007169E3"/>
    <w:rsid w:val="00717A9D"/>
    <w:rsid w:val="007204AB"/>
    <w:rsid w:val="00720570"/>
    <w:rsid w:val="00720AF2"/>
    <w:rsid w:val="00721368"/>
    <w:rsid w:val="00725D09"/>
    <w:rsid w:val="00726ED0"/>
    <w:rsid w:val="00727A1A"/>
    <w:rsid w:val="00727CD4"/>
    <w:rsid w:val="007304D8"/>
    <w:rsid w:val="00730564"/>
    <w:rsid w:val="00730A4B"/>
    <w:rsid w:val="00733565"/>
    <w:rsid w:val="00734159"/>
    <w:rsid w:val="00734353"/>
    <w:rsid w:val="00734D7D"/>
    <w:rsid w:val="00736F42"/>
    <w:rsid w:val="00737BDE"/>
    <w:rsid w:val="007414A1"/>
    <w:rsid w:val="00747918"/>
    <w:rsid w:val="00750404"/>
    <w:rsid w:val="00751627"/>
    <w:rsid w:val="00752E28"/>
    <w:rsid w:val="00753C82"/>
    <w:rsid w:val="00753F1A"/>
    <w:rsid w:val="00756134"/>
    <w:rsid w:val="0076048E"/>
    <w:rsid w:val="00761D1B"/>
    <w:rsid w:val="00763878"/>
    <w:rsid w:val="00764192"/>
    <w:rsid w:val="00765C29"/>
    <w:rsid w:val="00770994"/>
    <w:rsid w:val="00770D1A"/>
    <w:rsid w:val="007712C2"/>
    <w:rsid w:val="00772568"/>
    <w:rsid w:val="00773803"/>
    <w:rsid w:val="00773B35"/>
    <w:rsid w:val="007750B3"/>
    <w:rsid w:val="007751C6"/>
    <w:rsid w:val="00775C6F"/>
    <w:rsid w:val="00780325"/>
    <w:rsid w:val="00780ACB"/>
    <w:rsid w:val="00780AE0"/>
    <w:rsid w:val="00780FC8"/>
    <w:rsid w:val="00781F10"/>
    <w:rsid w:val="00782054"/>
    <w:rsid w:val="00782955"/>
    <w:rsid w:val="00782A00"/>
    <w:rsid w:val="00785D4F"/>
    <w:rsid w:val="00787B50"/>
    <w:rsid w:val="007907D9"/>
    <w:rsid w:val="00791451"/>
    <w:rsid w:val="007959A4"/>
    <w:rsid w:val="00796567"/>
    <w:rsid w:val="00796E8A"/>
    <w:rsid w:val="007979CF"/>
    <w:rsid w:val="007A2A3B"/>
    <w:rsid w:val="007A48BF"/>
    <w:rsid w:val="007A56FF"/>
    <w:rsid w:val="007A6515"/>
    <w:rsid w:val="007A667E"/>
    <w:rsid w:val="007A79FC"/>
    <w:rsid w:val="007A7F2C"/>
    <w:rsid w:val="007B02F0"/>
    <w:rsid w:val="007B1336"/>
    <w:rsid w:val="007B1D42"/>
    <w:rsid w:val="007B251F"/>
    <w:rsid w:val="007B3DD6"/>
    <w:rsid w:val="007C0EB8"/>
    <w:rsid w:val="007C154A"/>
    <w:rsid w:val="007C170E"/>
    <w:rsid w:val="007C1DAB"/>
    <w:rsid w:val="007C5BED"/>
    <w:rsid w:val="007C72AD"/>
    <w:rsid w:val="007D0D53"/>
    <w:rsid w:val="007D226D"/>
    <w:rsid w:val="007D3D12"/>
    <w:rsid w:val="007D403F"/>
    <w:rsid w:val="007D47FD"/>
    <w:rsid w:val="007D4A08"/>
    <w:rsid w:val="007D4A72"/>
    <w:rsid w:val="007D5793"/>
    <w:rsid w:val="007E0B6F"/>
    <w:rsid w:val="007E0C48"/>
    <w:rsid w:val="007E2529"/>
    <w:rsid w:val="007E4801"/>
    <w:rsid w:val="007E4867"/>
    <w:rsid w:val="007E4A4E"/>
    <w:rsid w:val="007E59E0"/>
    <w:rsid w:val="007E5CA1"/>
    <w:rsid w:val="007E63B1"/>
    <w:rsid w:val="007F02F1"/>
    <w:rsid w:val="007F0369"/>
    <w:rsid w:val="007F252A"/>
    <w:rsid w:val="007F2A81"/>
    <w:rsid w:val="007F2B9E"/>
    <w:rsid w:val="007F3FBD"/>
    <w:rsid w:val="007F591D"/>
    <w:rsid w:val="007F61D9"/>
    <w:rsid w:val="007F68C1"/>
    <w:rsid w:val="007F6AE5"/>
    <w:rsid w:val="007F724C"/>
    <w:rsid w:val="00800065"/>
    <w:rsid w:val="0080095B"/>
    <w:rsid w:val="00801730"/>
    <w:rsid w:val="00802311"/>
    <w:rsid w:val="00802FA4"/>
    <w:rsid w:val="00804BA3"/>
    <w:rsid w:val="00804E6D"/>
    <w:rsid w:val="00804EAF"/>
    <w:rsid w:val="00806FF9"/>
    <w:rsid w:val="00807724"/>
    <w:rsid w:val="00807A7E"/>
    <w:rsid w:val="008106CE"/>
    <w:rsid w:val="00811711"/>
    <w:rsid w:val="008125CC"/>
    <w:rsid w:val="00812CCF"/>
    <w:rsid w:val="0081388F"/>
    <w:rsid w:val="008138A0"/>
    <w:rsid w:val="00813BEE"/>
    <w:rsid w:val="0081595E"/>
    <w:rsid w:val="00816708"/>
    <w:rsid w:val="0081696F"/>
    <w:rsid w:val="00817640"/>
    <w:rsid w:val="008203EF"/>
    <w:rsid w:val="00821725"/>
    <w:rsid w:val="00821A52"/>
    <w:rsid w:val="00822296"/>
    <w:rsid w:val="00822AE5"/>
    <w:rsid w:val="00824973"/>
    <w:rsid w:val="00824A69"/>
    <w:rsid w:val="008255F9"/>
    <w:rsid w:val="00835FE7"/>
    <w:rsid w:val="0083638E"/>
    <w:rsid w:val="00841616"/>
    <w:rsid w:val="00841C13"/>
    <w:rsid w:val="00841F98"/>
    <w:rsid w:val="008420E4"/>
    <w:rsid w:val="0084441D"/>
    <w:rsid w:val="00845672"/>
    <w:rsid w:val="0084578B"/>
    <w:rsid w:val="008463B7"/>
    <w:rsid w:val="008467C3"/>
    <w:rsid w:val="00846CAE"/>
    <w:rsid w:val="00846E62"/>
    <w:rsid w:val="0084739D"/>
    <w:rsid w:val="008479D2"/>
    <w:rsid w:val="00852585"/>
    <w:rsid w:val="008543E8"/>
    <w:rsid w:val="00860848"/>
    <w:rsid w:val="008618FD"/>
    <w:rsid w:val="00861D79"/>
    <w:rsid w:val="0086210A"/>
    <w:rsid w:val="00862B42"/>
    <w:rsid w:val="008635E0"/>
    <w:rsid w:val="008653E0"/>
    <w:rsid w:val="00867E52"/>
    <w:rsid w:val="00872278"/>
    <w:rsid w:val="0087359B"/>
    <w:rsid w:val="00873DD8"/>
    <w:rsid w:val="00874034"/>
    <w:rsid w:val="008770F2"/>
    <w:rsid w:val="00877A91"/>
    <w:rsid w:val="008803DE"/>
    <w:rsid w:val="008805BE"/>
    <w:rsid w:val="00881154"/>
    <w:rsid w:val="00881A80"/>
    <w:rsid w:val="00882D6F"/>
    <w:rsid w:val="0088453F"/>
    <w:rsid w:val="008852C1"/>
    <w:rsid w:val="00885CEA"/>
    <w:rsid w:val="00885D0E"/>
    <w:rsid w:val="00887060"/>
    <w:rsid w:val="00895887"/>
    <w:rsid w:val="00895897"/>
    <w:rsid w:val="00895E90"/>
    <w:rsid w:val="008961BE"/>
    <w:rsid w:val="00896C01"/>
    <w:rsid w:val="00896C39"/>
    <w:rsid w:val="008A189D"/>
    <w:rsid w:val="008A255C"/>
    <w:rsid w:val="008A4F3D"/>
    <w:rsid w:val="008A51C0"/>
    <w:rsid w:val="008A624E"/>
    <w:rsid w:val="008A6936"/>
    <w:rsid w:val="008A7EB0"/>
    <w:rsid w:val="008B0751"/>
    <w:rsid w:val="008B291B"/>
    <w:rsid w:val="008B2DD1"/>
    <w:rsid w:val="008B3C28"/>
    <w:rsid w:val="008B4D01"/>
    <w:rsid w:val="008B58CC"/>
    <w:rsid w:val="008C0BE4"/>
    <w:rsid w:val="008C16BF"/>
    <w:rsid w:val="008C329A"/>
    <w:rsid w:val="008D1CE4"/>
    <w:rsid w:val="008D1F4C"/>
    <w:rsid w:val="008D2456"/>
    <w:rsid w:val="008D33D9"/>
    <w:rsid w:val="008D34C5"/>
    <w:rsid w:val="008D51FC"/>
    <w:rsid w:val="008D608B"/>
    <w:rsid w:val="008D6758"/>
    <w:rsid w:val="008D6B1B"/>
    <w:rsid w:val="008D6E03"/>
    <w:rsid w:val="008D7C31"/>
    <w:rsid w:val="008E0F6F"/>
    <w:rsid w:val="008E2281"/>
    <w:rsid w:val="008E4DE8"/>
    <w:rsid w:val="008E5628"/>
    <w:rsid w:val="008F006B"/>
    <w:rsid w:val="008F1CE7"/>
    <w:rsid w:val="008F5610"/>
    <w:rsid w:val="008F6EB5"/>
    <w:rsid w:val="008F76D3"/>
    <w:rsid w:val="008F7B6B"/>
    <w:rsid w:val="00900233"/>
    <w:rsid w:val="009017AD"/>
    <w:rsid w:val="00903794"/>
    <w:rsid w:val="009043C3"/>
    <w:rsid w:val="0090571E"/>
    <w:rsid w:val="00905C95"/>
    <w:rsid w:val="00910F75"/>
    <w:rsid w:val="0091188F"/>
    <w:rsid w:val="009118CF"/>
    <w:rsid w:val="00912725"/>
    <w:rsid w:val="009148B3"/>
    <w:rsid w:val="009156F0"/>
    <w:rsid w:val="00915CED"/>
    <w:rsid w:val="00916A6B"/>
    <w:rsid w:val="00920DF7"/>
    <w:rsid w:val="00923E24"/>
    <w:rsid w:val="00924458"/>
    <w:rsid w:val="00924D02"/>
    <w:rsid w:val="00926C1D"/>
    <w:rsid w:val="00930372"/>
    <w:rsid w:val="009309B5"/>
    <w:rsid w:val="00931B87"/>
    <w:rsid w:val="0093354A"/>
    <w:rsid w:val="0093437E"/>
    <w:rsid w:val="009347BA"/>
    <w:rsid w:val="00934A9F"/>
    <w:rsid w:val="00934D97"/>
    <w:rsid w:val="00936FED"/>
    <w:rsid w:val="009370FD"/>
    <w:rsid w:val="009378B2"/>
    <w:rsid w:val="009378D5"/>
    <w:rsid w:val="00941327"/>
    <w:rsid w:val="00942343"/>
    <w:rsid w:val="00944CD9"/>
    <w:rsid w:val="00945EC7"/>
    <w:rsid w:val="00947185"/>
    <w:rsid w:val="00950D99"/>
    <w:rsid w:val="00951193"/>
    <w:rsid w:val="009517B9"/>
    <w:rsid w:val="009518AD"/>
    <w:rsid w:val="009519EB"/>
    <w:rsid w:val="00951D42"/>
    <w:rsid w:val="009527BD"/>
    <w:rsid w:val="00954EC3"/>
    <w:rsid w:val="00956D40"/>
    <w:rsid w:val="0095794C"/>
    <w:rsid w:val="00960194"/>
    <w:rsid w:val="0096119E"/>
    <w:rsid w:val="0096165B"/>
    <w:rsid w:val="0096270F"/>
    <w:rsid w:val="00967686"/>
    <w:rsid w:val="00970310"/>
    <w:rsid w:val="00971191"/>
    <w:rsid w:val="00971551"/>
    <w:rsid w:val="00971802"/>
    <w:rsid w:val="00971D26"/>
    <w:rsid w:val="009737DB"/>
    <w:rsid w:val="0097637E"/>
    <w:rsid w:val="00977294"/>
    <w:rsid w:val="00977DC7"/>
    <w:rsid w:val="00980CFF"/>
    <w:rsid w:val="00981DA1"/>
    <w:rsid w:val="0098259E"/>
    <w:rsid w:val="00983CD2"/>
    <w:rsid w:val="00985B32"/>
    <w:rsid w:val="00986F82"/>
    <w:rsid w:val="00987B7E"/>
    <w:rsid w:val="00991E89"/>
    <w:rsid w:val="00993A73"/>
    <w:rsid w:val="00993F83"/>
    <w:rsid w:val="00994040"/>
    <w:rsid w:val="00996B92"/>
    <w:rsid w:val="0099700F"/>
    <w:rsid w:val="009A2585"/>
    <w:rsid w:val="009A296E"/>
    <w:rsid w:val="009A2C55"/>
    <w:rsid w:val="009A5460"/>
    <w:rsid w:val="009A70AA"/>
    <w:rsid w:val="009A7FC6"/>
    <w:rsid w:val="009B037D"/>
    <w:rsid w:val="009B0AAF"/>
    <w:rsid w:val="009B55F5"/>
    <w:rsid w:val="009B5DA9"/>
    <w:rsid w:val="009B70C9"/>
    <w:rsid w:val="009B7B51"/>
    <w:rsid w:val="009C03C2"/>
    <w:rsid w:val="009C15FC"/>
    <w:rsid w:val="009C2348"/>
    <w:rsid w:val="009C286A"/>
    <w:rsid w:val="009C2A5D"/>
    <w:rsid w:val="009C35AA"/>
    <w:rsid w:val="009C5E4D"/>
    <w:rsid w:val="009C612F"/>
    <w:rsid w:val="009C6401"/>
    <w:rsid w:val="009C6909"/>
    <w:rsid w:val="009D1453"/>
    <w:rsid w:val="009D1C7B"/>
    <w:rsid w:val="009D2C5C"/>
    <w:rsid w:val="009D2E58"/>
    <w:rsid w:val="009D34D9"/>
    <w:rsid w:val="009D41AE"/>
    <w:rsid w:val="009D5C04"/>
    <w:rsid w:val="009D62BF"/>
    <w:rsid w:val="009E1255"/>
    <w:rsid w:val="009E19C3"/>
    <w:rsid w:val="009E2075"/>
    <w:rsid w:val="009E26B6"/>
    <w:rsid w:val="009E2815"/>
    <w:rsid w:val="009E2AF4"/>
    <w:rsid w:val="009E396B"/>
    <w:rsid w:val="009E465A"/>
    <w:rsid w:val="009E5A37"/>
    <w:rsid w:val="009E6289"/>
    <w:rsid w:val="009E681E"/>
    <w:rsid w:val="009E6F52"/>
    <w:rsid w:val="009E7FD8"/>
    <w:rsid w:val="009F1736"/>
    <w:rsid w:val="009F35D4"/>
    <w:rsid w:val="009F4F66"/>
    <w:rsid w:val="009F5F10"/>
    <w:rsid w:val="009F72CF"/>
    <w:rsid w:val="00A00E6B"/>
    <w:rsid w:val="00A0131B"/>
    <w:rsid w:val="00A01932"/>
    <w:rsid w:val="00A02B75"/>
    <w:rsid w:val="00A042C9"/>
    <w:rsid w:val="00A059A1"/>
    <w:rsid w:val="00A07190"/>
    <w:rsid w:val="00A07DE3"/>
    <w:rsid w:val="00A109AD"/>
    <w:rsid w:val="00A114E1"/>
    <w:rsid w:val="00A115C9"/>
    <w:rsid w:val="00A11813"/>
    <w:rsid w:val="00A1243E"/>
    <w:rsid w:val="00A129F0"/>
    <w:rsid w:val="00A12C2B"/>
    <w:rsid w:val="00A12E9B"/>
    <w:rsid w:val="00A13231"/>
    <w:rsid w:val="00A13933"/>
    <w:rsid w:val="00A1483D"/>
    <w:rsid w:val="00A14850"/>
    <w:rsid w:val="00A15B85"/>
    <w:rsid w:val="00A15D5F"/>
    <w:rsid w:val="00A16A78"/>
    <w:rsid w:val="00A1708B"/>
    <w:rsid w:val="00A170EA"/>
    <w:rsid w:val="00A2102F"/>
    <w:rsid w:val="00A226E7"/>
    <w:rsid w:val="00A234FF"/>
    <w:rsid w:val="00A27626"/>
    <w:rsid w:val="00A32E0B"/>
    <w:rsid w:val="00A33025"/>
    <w:rsid w:val="00A3340E"/>
    <w:rsid w:val="00A33AF5"/>
    <w:rsid w:val="00A36829"/>
    <w:rsid w:val="00A36AA6"/>
    <w:rsid w:val="00A40C9A"/>
    <w:rsid w:val="00A41369"/>
    <w:rsid w:val="00A41F36"/>
    <w:rsid w:val="00A426C5"/>
    <w:rsid w:val="00A42847"/>
    <w:rsid w:val="00A42AEA"/>
    <w:rsid w:val="00A43C82"/>
    <w:rsid w:val="00A45019"/>
    <w:rsid w:val="00A46551"/>
    <w:rsid w:val="00A47280"/>
    <w:rsid w:val="00A51C32"/>
    <w:rsid w:val="00A523F6"/>
    <w:rsid w:val="00A53181"/>
    <w:rsid w:val="00A55D2D"/>
    <w:rsid w:val="00A5673E"/>
    <w:rsid w:val="00A60C09"/>
    <w:rsid w:val="00A625B5"/>
    <w:rsid w:val="00A62F20"/>
    <w:rsid w:val="00A63A7E"/>
    <w:rsid w:val="00A645E2"/>
    <w:rsid w:val="00A66B03"/>
    <w:rsid w:val="00A67EA3"/>
    <w:rsid w:val="00A70A94"/>
    <w:rsid w:val="00A70E0E"/>
    <w:rsid w:val="00A74151"/>
    <w:rsid w:val="00A745C4"/>
    <w:rsid w:val="00A77BD3"/>
    <w:rsid w:val="00A80EFF"/>
    <w:rsid w:val="00A81BA3"/>
    <w:rsid w:val="00A82B4E"/>
    <w:rsid w:val="00A82C75"/>
    <w:rsid w:val="00A83BCE"/>
    <w:rsid w:val="00A84533"/>
    <w:rsid w:val="00A847E8"/>
    <w:rsid w:val="00A85085"/>
    <w:rsid w:val="00A8580E"/>
    <w:rsid w:val="00A870F1"/>
    <w:rsid w:val="00A92335"/>
    <w:rsid w:val="00A927F0"/>
    <w:rsid w:val="00A931C3"/>
    <w:rsid w:val="00A93AE5"/>
    <w:rsid w:val="00AA0457"/>
    <w:rsid w:val="00AA1B76"/>
    <w:rsid w:val="00AA214F"/>
    <w:rsid w:val="00AA2EFF"/>
    <w:rsid w:val="00AA5D8C"/>
    <w:rsid w:val="00AA6A90"/>
    <w:rsid w:val="00AA6EF3"/>
    <w:rsid w:val="00AA6F0B"/>
    <w:rsid w:val="00AA76BC"/>
    <w:rsid w:val="00AA7D4C"/>
    <w:rsid w:val="00AB01F9"/>
    <w:rsid w:val="00AB1149"/>
    <w:rsid w:val="00AB22AA"/>
    <w:rsid w:val="00AB3B42"/>
    <w:rsid w:val="00AB3F8E"/>
    <w:rsid w:val="00AB5894"/>
    <w:rsid w:val="00AB5950"/>
    <w:rsid w:val="00AB7C41"/>
    <w:rsid w:val="00AC0098"/>
    <w:rsid w:val="00AC0CFA"/>
    <w:rsid w:val="00AC0D81"/>
    <w:rsid w:val="00AC24D8"/>
    <w:rsid w:val="00AC2833"/>
    <w:rsid w:val="00AC3BBD"/>
    <w:rsid w:val="00AC4946"/>
    <w:rsid w:val="00AD0CEA"/>
    <w:rsid w:val="00AD1F89"/>
    <w:rsid w:val="00AD3C26"/>
    <w:rsid w:val="00AD4407"/>
    <w:rsid w:val="00AD5009"/>
    <w:rsid w:val="00AD5EB0"/>
    <w:rsid w:val="00AE07EF"/>
    <w:rsid w:val="00AE4410"/>
    <w:rsid w:val="00AE4D55"/>
    <w:rsid w:val="00AE550D"/>
    <w:rsid w:val="00AF1522"/>
    <w:rsid w:val="00AF4477"/>
    <w:rsid w:val="00AF6321"/>
    <w:rsid w:val="00AF6883"/>
    <w:rsid w:val="00AF7C6C"/>
    <w:rsid w:val="00B00015"/>
    <w:rsid w:val="00B001B3"/>
    <w:rsid w:val="00B0201E"/>
    <w:rsid w:val="00B03655"/>
    <w:rsid w:val="00B056B1"/>
    <w:rsid w:val="00B07B9C"/>
    <w:rsid w:val="00B13918"/>
    <w:rsid w:val="00B1394D"/>
    <w:rsid w:val="00B13C4B"/>
    <w:rsid w:val="00B154F9"/>
    <w:rsid w:val="00B205A0"/>
    <w:rsid w:val="00B22C44"/>
    <w:rsid w:val="00B23603"/>
    <w:rsid w:val="00B2399D"/>
    <w:rsid w:val="00B23B27"/>
    <w:rsid w:val="00B25F8B"/>
    <w:rsid w:val="00B26513"/>
    <w:rsid w:val="00B26D2B"/>
    <w:rsid w:val="00B27468"/>
    <w:rsid w:val="00B305DA"/>
    <w:rsid w:val="00B31B7B"/>
    <w:rsid w:val="00B3247F"/>
    <w:rsid w:val="00B33DB4"/>
    <w:rsid w:val="00B358B0"/>
    <w:rsid w:val="00B363DC"/>
    <w:rsid w:val="00B366A0"/>
    <w:rsid w:val="00B37F80"/>
    <w:rsid w:val="00B40DB4"/>
    <w:rsid w:val="00B4182E"/>
    <w:rsid w:val="00B41F16"/>
    <w:rsid w:val="00B44E2A"/>
    <w:rsid w:val="00B462B3"/>
    <w:rsid w:val="00B4662C"/>
    <w:rsid w:val="00B50291"/>
    <w:rsid w:val="00B50C01"/>
    <w:rsid w:val="00B51C6F"/>
    <w:rsid w:val="00B5400B"/>
    <w:rsid w:val="00B55546"/>
    <w:rsid w:val="00B5627B"/>
    <w:rsid w:val="00B60BBB"/>
    <w:rsid w:val="00B62584"/>
    <w:rsid w:val="00B62D8F"/>
    <w:rsid w:val="00B660F2"/>
    <w:rsid w:val="00B719C5"/>
    <w:rsid w:val="00B721E3"/>
    <w:rsid w:val="00B7229D"/>
    <w:rsid w:val="00B7330D"/>
    <w:rsid w:val="00B74B4E"/>
    <w:rsid w:val="00B74BE4"/>
    <w:rsid w:val="00B75F3A"/>
    <w:rsid w:val="00B77F60"/>
    <w:rsid w:val="00B86BA9"/>
    <w:rsid w:val="00B900DB"/>
    <w:rsid w:val="00B9104A"/>
    <w:rsid w:val="00B91277"/>
    <w:rsid w:val="00B959F8"/>
    <w:rsid w:val="00B970B5"/>
    <w:rsid w:val="00B97373"/>
    <w:rsid w:val="00BA00A7"/>
    <w:rsid w:val="00BA0110"/>
    <w:rsid w:val="00BA0DE8"/>
    <w:rsid w:val="00BA2875"/>
    <w:rsid w:val="00BA3484"/>
    <w:rsid w:val="00BA3BC9"/>
    <w:rsid w:val="00BA4176"/>
    <w:rsid w:val="00BA461F"/>
    <w:rsid w:val="00BA63EC"/>
    <w:rsid w:val="00BA6ABA"/>
    <w:rsid w:val="00BA7549"/>
    <w:rsid w:val="00BA79D1"/>
    <w:rsid w:val="00BB084A"/>
    <w:rsid w:val="00BB09E6"/>
    <w:rsid w:val="00BB0DC8"/>
    <w:rsid w:val="00BB0E81"/>
    <w:rsid w:val="00BB35B0"/>
    <w:rsid w:val="00BB4EBD"/>
    <w:rsid w:val="00BB5480"/>
    <w:rsid w:val="00BB6617"/>
    <w:rsid w:val="00BC01AF"/>
    <w:rsid w:val="00BC1C34"/>
    <w:rsid w:val="00BC271D"/>
    <w:rsid w:val="00BC344A"/>
    <w:rsid w:val="00BC457F"/>
    <w:rsid w:val="00BC5711"/>
    <w:rsid w:val="00BC5CFF"/>
    <w:rsid w:val="00BC6A6F"/>
    <w:rsid w:val="00BC6B8B"/>
    <w:rsid w:val="00BC6F69"/>
    <w:rsid w:val="00BD0969"/>
    <w:rsid w:val="00BD1C8C"/>
    <w:rsid w:val="00BD2325"/>
    <w:rsid w:val="00BD2E0B"/>
    <w:rsid w:val="00BD4FF4"/>
    <w:rsid w:val="00BD724F"/>
    <w:rsid w:val="00BD7D36"/>
    <w:rsid w:val="00BE04F1"/>
    <w:rsid w:val="00BE154F"/>
    <w:rsid w:val="00BE53B5"/>
    <w:rsid w:val="00BE5B1F"/>
    <w:rsid w:val="00BE61CB"/>
    <w:rsid w:val="00BE75B7"/>
    <w:rsid w:val="00BE76A2"/>
    <w:rsid w:val="00BE7728"/>
    <w:rsid w:val="00BF052C"/>
    <w:rsid w:val="00BF1FE1"/>
    <w:rsid w:val="00BF2134"/>
    <w:rsid w:val="00BF2750"/>
    <w:rsid w:val="00BF4B55"/>
    <w:rsid w:val="00BF5B50"/>
    <w:rsid w:val="00BF5E50"/>
    <w:rsid w:val="00C01CE8"/>
    <w:rsid w:val="00C0378C"/>
    <w:rsid w:val="00C0426A"/>
    <w:rsid w:val="00C04F8F"/>
    <w:rsid w:val="00C11294"/>
    <w:rsid w:val="00C11C1E"/>
    <w:rsid w:val="00C12E6C"/>
    <w:rsid w:val="00C149A8"/>
    <w:rsid w:val="00C15527"/>
    <w:rsid w:val="00C16039"/>
    <w:rsid w:val="00C16DBA"/>
    <w:rsid w:val="00C211C2"/>
    <w:rsid w:val="00C22D5A"/>
    <w:rsid w:val="00C2307D"/>
    <w:rsid w:val="00C23595"/>
    <w:rsid w:val="00C25BB1"/>
    <w:rsid w:val="00C273F9"/>
    <w:rsid w:val="00C27E96"/>
    <w:rsid w:val="00C311F9"/>
    <w:rsid w:val="00C321B4"/>
    <w:rsid w:val="00C33937"/>
    <w:rsid w:val="00C379C2"/>
    <w:rsid w:val="00C40706"/>
    <w:rsid w:val="00C42140"/>
    <w:rsid w:val="00C42367"/>
    <w:rsid w:val="00C44BAD"/>
    <w:rsid w:val="00C460C5"/>
    <w:rsid w:val="00C461D4"/>
    <w:rsid w:val="00C462BA"/>
    <w:rsid w:val="00C47004"/>
    <w:rsid w:val="00C508B6"/>
    <w:rsid w:val="00C52A69"/>
    <w:rsid w:val="00C53638"/>
    <w:rsid w:val="00C53BC0"/>
    <w:rsid w:val="00C53ED4"/>
    <w:rsid w:val="00C542F6"/>
    <w:rsid w:val="00C54407"/>
    <w:rsid w:val="00C557DA"/>
    <w:rsid w:val="00C55848"/>
    <w:rsid w:val="00C60934"/>
    <w:rsid w:val="00C61D41"/>
    <w:rsid w:val="00C631EB"/>
    <w:rsid w:val="00C635FD"/>
    <w:rsid w:val="00C63825"/>
    <w:rsid w:val="00C63F7A"/>
    <w:rsid w:val="00C64902"/>
    <w:rsid w:val="00C664D5"/>
    <w:rsid w:val="00C66627"/>
    <w:rsid w:val="00C70827"/>
    <w:rsid w:val="00C70AEA"/>
    <w:rsid w:val="00C721AC"/>
    <w:rsid w:val="00C72655"/>
    <w:rsid w:val="00C739C2"/>
    <w:rsid w:val="00C77536"/>
    <w:rsid w:val="00C7780A"/>
    <w:rsid w:val="00C77943"/>
    <w:rsid w:val="00C8094E"/>
    <w:rsid w:val="00C82667"/>
    <w:rsid w:val="00C83171"/>
    <w:rsid w:val="00C8529A"/>
    <w:rsid w:val="00C8540B"/>
    <w:rsid w:val="00C859B9"/>
    <w:rsid w:val="00C92265"/>
    <w:rsid w:val="00C924BE"/>
    <w:rsid w:val="00C92DCF"/>
    <w:rsid w:val="00C9582C"/>
    <w:rsid w:val="00CA1D8E"/>
    <w:rsid w:val="00CA33EA"/>
    <w:rsid w:val="00CA3641"/>
    <w:rsid w:val="00CA3ACB"/>
    <w:rsid w:val="00CA4038"/>
    <w:rsid w:val="00CA429C"/>
    <w:rsid w:val="00CA4E0A"/>
    <w:rsid w:val="00CA4EE6"/>
    <w:rsid w:val="00CA4FB6"/>
    <w:rsid w:val="00CA50B8"/>
    <w:rsid w:val="00CA5207"/>
    <w:rsid w:val="00CA5AA2"/>
    <w:rsid w:val="00CA5EB3"/>
    <w:rsid w:val="00CA601C"/>
    <w:rsid w:val="00CA60B6"/>
    <w:rsid w:val="00CA7204"/>
    <w:rsid w:val="00CB11D4"/>
    <w:rsid w:val="00CB1C7E"/>
    <w:rsid w:val="00CB1F27"/>
    <w:rsid w:val="00CB31E1"/>
    <w:rsid w:val="00CB5A74"/>
    <w:rsid w:val="00CB77CB"/>
    <w:rsid w:val="00CB7947"/>
    <w:rsid w:val="00CC0415"/>
    <w:rsid w:val="00CC2D93"/>
    <w:rsid w:val="00CC3283"/>
    <w:rsid w:val="00CC4442"/>
    <w:rsid w:val="00CC48E5"/>
    <w:rsid w:val="00CC4D11"/>
    <w:rsid w:val="00CC4F71"/>
    <w:rsid w:val="00CC6919"/>
    <w:rsid w:val="00CC7A94"/>
    <w:rsid w:val="00CC7DF0"/>
    <w:rsid w:val="00CD04B8"/>
    <w:rsid w:val="00CD1918"/>
    <w:rsid w:val="00CD1953"/>
    <w:rsid w:val="00CD2430"/>
    <w:rsid w:val="00CD4786"/>
    <w:rsid w:val="00CD4B48"/>
    <w:rsid w:val="00CE1061"/>
    <w:rsid w:val="00CE149C"/>
    <w:rsid w:val="00CE4088"/>
    <w:rsid w:val="00CE5762"/>
    <w:rsid w:val="00CE7485"/>
    <w:rsid w:val="00CF08E9"/>
    <w:rsid w:val="00CF2193"/>
    <w:rsid w:val="00CF3229"/>
    <w:rsid w:val="00CF444F"/>
    <w:rsid w:val="00CF51A8"/>
    <w:rsid w:val="00CF5BDD"/>
    <w:rsid w:val="00CF5FB8"/>
    <w:rsid w:val="00CF63EE"/>
    <w:rsid w:val="00CF6E2E"/>
    <w:rsid w:val="00D01E27"/>
    <w:rsid w:val="00D021A9"/>
    <w:rsid w:val="00D0271A"/>
    <w:rsid w:val="00D02C3A"/>
    <w:rsid w:val="00D043DA"/>
    <w:rsid w:val="00D04690"/>
    <w:rsid w:val="00D0538F"/>
    <w:rsid w:val="00D06830"/>
    <w:rsid w:val="00D06D56"/>
    <w:rsid w:val="00D13B1B"/>
    <w:rsid w:val="00D14641"/>
    <w:rsid w:val="00D15CB2"/>
    <w:rsid w:val="00D15FC2"/>
    <w:rsid w:val="00D16C0C"/>
    <w:rsid w:val="00D21A87"/>
    <w:rsid w:val="00D21A96"/>
    <w:rsid w:val="00D21DE9"/>
    <w:rsid w:val="00D256DA"/>
    <w:rsid w:val="00D2615D"/>
    <w:rsid w:val="00D2619C"/>
    <w:rsid w:val="00D26577"/>
    <w:rsid w:val="00D2786A"/>
    <w:rsid w:val="00D313C8"/>
    <w:rsid w:val="00D31514"/>
    <w:rsid w:val="00D31522"/>
    <w:rsid w:val="00D32FDA"/>
    <w:rsid w:val="00D33627"/>
    <w:rsid w:val="00D34512"/>
    <w:rsid w:val="00D3480D"/>
    <w:rsid w:val="00D40CA8"/>
    <w:rsid w:val="00D4104E"/>
    <w:rsid w:val="00D41206"/>
    <w:rsid w:val="00D41C9C"/>
    <w:rsid w:val="00D41CCD"/>
    <w:rsid w:val="00D42D85"/>
    <w:rsid w:val="00D43EB0"/>
    <w:rsid w:val="00D4584D"/>
    <w:rsid w:val="00D46375"/>
    <w:rsid w:val="00D50798"/>
    <w:rsid w:val="00D50CC6"/>
    <w:rsid w:val="00D51305"/>
    <w:rsid w:val="00D53F54"/>
    <w:rsid w:val="00D54CE6"/>
    <w:rsid w:val="00D567D8"/>
    <w:rsid w:val="00D57B61"/>
    <w:rsid w:val="00D60391"/>
    <w:rsid w:val="00D61035"/>
    <w:rsid w:val="00D62C0C"/>
    <w:rsid w:val="00D6310C"/>
    <w:rsid w:val="00D6652E"/>
    <w:rsid w:val="00D66D34"/>
    <w:rsid w:val="00D66E15"/>
    <w:rsid w:val="00D672E6"/>
    <w:rsid w:val="00D70779"/>
    <w:rsid w:val="00D7274F"/>
    <w:rsid w:val="00D729F4"/>
    <w:rsid w:val="00D7437A"/>
    <w:rsid w:val="00D74EDE"/>
    <w:rsid w:val="00D7682B"/>
    <w:rsid w:val="00D7767E"/>
    <w:rsid w:val="00D81330"/>
    <w:rsid w:val="00D82A0C"/>
    <w:rsid w:val="00D840E3"/>
    <w:rsid w:val="00D8494D"/>
    <w:rsid w:val="00D84A7C"/>
    <w:rsid w:val="00D856D6"/>
    <w:rsid w:val="00D86ABA"/>
    <w:rsid w:val="00D90500"/>
    <w:rsid w:val="00D91664"/>
    <w:rsid w:val="00D92B5C"/>
    <w:rsid w:val="00D939CD"/>
    <w:rsid w:val="00D93EA8"/>
    <w:rsid w:val="00D95E4F"/>
    <w:rsid w:val="00D968BF"/>
    <w:rsid w:val="00D97BF8"/>
    <w:rsid w:val="00DA0A0F"/>
    <w:rsid w:val="00DA0B1B"/>
    <w:rsid w:val="00DA34D5"/>
    <w:rsid w:val="00DA3F8C"/>
    <w:rsid w:val="00DA4B00"/>
    <w:rsid w:val="00DA53B2"/>
    <w:rsid w:val="00DA6002"/>
    <w:rsid w:val="00DB0808"/>
    <w:rsid w:val="00DB0B2E"/>
    <w:rsid w:val="00DB21EC"/>
    <w:rsid w:val="00DB5258"/>
    <w:rsid w:val="00DB5FCC"/>
    <w:rsid w:val="00DB7FEE"/>
    <w:rsid w:val="00DC01F7"/>
    <w:rsid w:val="00DC101E"/>
    <w:rsid w:val="00DC183A"/>
    <w:rsid w:val="00DC1E2B"/>
    <w:rsid w:val="00DC1F4B"/>
    <w:rsid w:val="00DC36ED"/>
    <w:rsid w:val="00DC5BE1"/>
    <w:rsid w:val="00DC5D52"/>
    <w:rsid w:val="00DC6136"/>
    <w:rsid w:val="00DD0F51"/>
    <w:rsid w:val="00DD2603"/>
    <w:rsid w:val="00DD3C70"/>
    <w:rsid w:val="00DD610D"/>
    <w:rsid w:val="00DD6E84"/>
    <w:rsid w:val="00DD6E94"/>
    <w:rsid w:val="00DE0AF0"/>
    <w:rsid w:val="00DE16C4"/>
    <w:rsid w:val="00DE1F1F"/>
    <w:rsid w:val="00DE258C"/>
    <w:rsid w:val="00DE3D58"/>
    <w:rsid w:val="00DE652A"/>
    <w:rsid w:val="00DF18EC"/>
    <w:rsid w:val="00DF1928"/>
    <w:rsid w:val="00DF5B1F"/>
    <w:rsid w:val="00DF5B46"/>
    <w:rsid w:val="00E0092D"/>
    <w:rsid w:val="00E017AC"/>
    <w:rsid w:val="00E03160"/>
    <w:rsid w:val="00E03DDC"/>
    <w:rsid w:val="00E03E1A"/>
    <w:rsid w:val="00E05976"/>
    <w:rsid w:val="00E0673E"/>
    <w:rsid w:val="00E1074E"/>
    <w:rsid w:val="00E10A8E"/>
    <w:rsid w:val="00E11E6C"/>
    <w:rsid w:val="00E1413B"/>
    <w:rsid w:val="00E14B5A"/>
    <w:rsid w:val="00E1747C"/>
    <w:rsid w:val="00E2144A"/>
    <w:rsid w:val="00E215CA"/>
    <w:rsid w:val="00E221EF"/>
    <w:rsid w:val="00E2404A"/>
    <w:rsid w:val="00E2413D"/>
    <w:rsid w:val="00E2427A"/>
    <w:rsid w:val="00E248F6"/>
    <w:rsid w:val="00E25545"/>
    <w:rsid w:val="00E25AFC"/>
    <w:rsid w:val="00E271B2"/>
    <w:rsid w:val="00E315B8"/>
    <w:rsid w:val="00E3228C"/>
    <w:rsid w:val="00E32D0B"/>
    <w:rsid w:val="00E336DF"/>
    <w:rsid w:val="00E34E5C"/>
    <w:rsid w:val="00E363FC"/>
    <w:rsid w:val="00E365EC"/>
    <w:rsid w:val="00E36B82"/>
    <w:rsid w:val="00E37022"/>
    <w:rsid w:val="00E379FD"/>
    <w:rsid w:val="00E41A94"/>
    <w:rsid w:val="00E42800"/>
    <w:rsid w:val="00E4366E"/>
    <w:rsid w:val="00E43F1D"/>
    <w:rsid w:val="00E44FEF"/>
    <w:rsid w:val="00E4537A"/>
    <w:rsid w:val="00E45D89"/>
    <w:rsid w:val="00E52459"/>
    <w:rsid w:val="00E541BD"/>
    <w:rsid w:val="00E54CA9"/>
    <w:rsid w:val="00E55A2E"/>
    <w:rsid w:val="00E55BCB"/>
    <w:rsid w:val="00E61CC1"/>
    <w:rsid w:val="00E6220A"/>
    <w:rsid w:val="00E63F40"/>
    <w:rsid w:val="00E64CAC"/>
    <w:rsid w:val="00E658C2"/>
    <w:rsid w:val="00E66247"/>
    <w:rsid w:val="00E6630C"/>
    <w:rsid w:val="00E663CA"/>
    <w:rsid w:val="00E666C2"/>
    <w:rsid w:val="00E70772"/>
    <w:rsid w:val="00E708B2"/>
    <w:rsid w:val="00E72666"/>
    <w:rsid w:val="00E732A6"/>
    <w:rsid w:val="00E7380E"/>
    <w:rsid w:val="00E74A1E"/>
    <w:rsid w:val="00E7506C"/>
    <w:rsid w:val="00E777FF"/>
    <w:rsid w:val="00E77EC4"/>
    <w:rsid w:val="00E80B52"/>
    <w:rsid w:val="00E81ACB"/>
    <w:rsid w:val="00E84B71"/>
    <w:rsid w:val="00E85859"/>
    <w:rsid w:val="00E85B2F"/>
    <w:rsid w:val="00E868D3"/>
    <w:rsid w:val="00E90462"/>
    <w:rsid w:val="00E90D89"/>
    <w:rsid w:val="00E91E7D"/>
    <w:rsid w:val="00E92B8F"/>
    <w:rsid w:val="00E93028"/>
    <w:rsid w:val="00E93CB6"/>
    <w:rsid w:val="00E94872"/>
    <w:rsid w:val="00E949B5"/>
    <w:rsid w:val="00E94EFA"/>
    <w:rsid w:val="00E95819"/>
    <w:rsid w:val="00E97173"/>
    <w:rsid w:val="00E9735E"/>
    <w:rsid w:val="00EA1792"/>
    <w:rsid w:val="00EA2C41"/>
    <w:rsid w:val="00EA4C65"/>
    <w:rsid w:val="00EA4D03"/>
    <w:rsid w:val="00EA5F51"/>
    <w:rsid w:val="00EA6739"/>
    <w:rsid w:val="00EA6C85"/>
    <w:rsid w:val="00EA7043"/>
    <w:rsid w:val="00EA7FCE"/>
    <w:rsid w:val="00EB1303"/>
    <w:rsid w:val="00EB1D85"/>
    <w:rsid w:val="00EB2049"/>
    <w:rsid w:val="00EB34FC"/>
    <w:rsid w:val="00EB3893"/>
    <w:rsid w:val="00EB3A7D"/>
    <w:rsid w:val="00EB5802"/>
    <w:rsid w:val="00EB61A7"/>
    <w:rsid w:val="00EB73F4"/>
    <w:rsid w:val="00EC0CF4"/>
    <w:rsid w:val="00EC28EE"/>
    <w:rsid w:val="00EC387B"/>
    <w:rsid w:val="00EC4BA3"/>
    <w:rsid w:val="00EC5841"/>
    <w:rsid w:val="00EC738E"/>
    <w:rsid w:val="00ED072E"/>
    <w:rsid w:val="00ED0F3F"/>
    <w:rsid w:val="00ED4E30"/>
    <w:rsid w:val="00ED5DA3"/>
    <w:rsid w:val="00ED5E43"/>
    <w:rsid w:val="00EE0961"/>
    <w:rsid w:val="00EE11D8"/>
    <w:rsid w:val="00EE1DD0"/>
    <w:rsid w:val="00EE2490"/>
    <w:rsid w:val="00EE44C1"/>
    <w:rsid w:val="00EE6CE0"/>
    <w:rsid w:val="00EE6E6E"/>
    <w:rsid w:val="00EE7144"/>
    <w:rsid w:val="00EE7379"/>
    <w:rsid w:val="00EF36F8"/>
    <w:rsid w:val="00EF42A9"/>
    <w:rsid w:val="00EF4BEF"/>
    <w:rsid w:val="00EF4D03"/>
    <w:rsid w:val="00EF564E"/>
    <w:rsid w:val="00EF64A0"/>
    <w:rsid w:val="00EF6597"/>
    <w:rsid w:val="00EF71B0"/>
    <w:rsid w:val="00F01B81"/>
    <w:rsid w:val="00F0226F"/>
    <w:rsid w:val="00F02C4A"/>
    <w:rsid w:val="00F04536"/>
    <w:rsid w:val="00F04EA3"/>
    <w:rsid w:val="00F0584B"/>
    <w:rsid w:val="00F05F2C"/>
    <w:rsid w:val="00F0663A"/>
    <w:rsid w:val="00F0708A"/>
    <w:rsid w:val="00F07F97"/>
    <w:rsid w:val="00F1001D"/>
    <w:rsid w:val="00F12EE8"/>
    <w:rsid w:val="00F137FD"/>
    <w:rsid w:val="00F2034A"/>
    <w:rsid w:val="00F20AF8"/>
    <w:rsid w:val="00F21D3A"/>
    <w:rsid w:val="00F227DF"/>
    <w:rsid w:val="00F238D5"/>
    <w:rsid w:val="00F23A94"/>
    <w:rsid w:val="00F24119"/>
    <w:rsid w:val="00F25DE5"/>
    <w:rsid w:val="00F25FE8"/>
    <w:rsid w:val="00F31D75"/>
    <w:rsid w:val="00F337D1"/>
    <w:rsid w:val="00F352A9"/>
    <w:rsid w:val="00F352FD"/>
    <w:rsid w:val="00F35A27"/>
    <w:rsid w:val="00F36E67"/>
    <w:rsid w:val="00F37DA6"/>
    <w:rsid w:val="00F4049D"/>
    <w:rsid w:val="00F4204B"/>
    <w:rsid w:val="00F43A2E"/>
    <w:rsid w:val="00F43C64"/>
    <w:rsid w:val="00F455DB"/>
    <w:rsid w:val="00F45875"/>
    <w:rsid w:val="00F4654B"/>
    <w:rsid w:val="00F47827"/>
    <w:rsid w:val="00F50915"/>
    <w:rsid w:val="00F520B7"/>
    <w:rsid w:val="00F53258"/>
    <w:rsid w:val="00F53BC8"/>
    <w:rsid w:val="00F548EC"/>
    <w:rsid w:val="00F54DF3"/>
    <w:rsid w:val="00F55A24"/>
    <w:rsid w:val="00F564B2"/>
    <w:rsid w:val="00F57E41"/>
    <w:rsid w:val="00F604B9"/>
    <w:rsid w:val="00F62387"/>
    <w:rsid w:val="00F62767"/>
    <w:rsid w:val="00F63861"/>
    <w:rsid w:val="00F64217"/>
    <w:rsid w:val="00F64341"/>
    <w:rsid w:val="00F64589"/>
    <w:rsid w:val="00F64840"/>
    <w:rsid w:val="00F64AF4"/>
    <w:rsid w:val="00F65B16"/>
    <w:rsid w:val="00F66B7B"/>
    <w:rsid w:val="00F66DF1"/>
    <w:rsid w:val="00F66F7F"/>
    <w:rsid w:val="00F70A46"/>
    <w:rsid w:val="00F730B2"/>
    <w:rsid w:val="00F73D18"/>
    <w:rsid w:val="00F7517A"/>
    <w:rsid w:val="00F752D3"/>
    <w:rsid w:val="00F764BF"/>
    <w:rsid w:val="00F764EE"/>
    <w:rsid w:val="00F76F2A"/>
    <w:rsid w:val="00F819B4"/>
    <w:rsid w:val="00F8325A"/>
    <w:rsid w:val="00F83DEE"/>
    <w:rsid w:val="00F8491A"/>
    <w:rsid w:val="00F85920"/>
    <w:rsid w:val="00F85B41"/>
    <w:rsid w:val="00F867AB"/>
    <w:rsid w:val="00F8693C"/>
    <w:rsid w:val="00F9077E"/>
    <w:rsid w:val="00F9280D"/>
    <w:rsid w:val="00F958DB"/>
    <w:rsid w:val="00F97C8E"/>
    <w:rsid w:val="00FA1C1A"/>
    <w:rsid w:val="00FA2C21"/>
    <w:rsid w:val="00FA3179"/>
    <w:rsid w:val="00FA3385"/>
    <w:rsid w:val="00FA5720"/>
    <w:rsid w:val="00FA6DA7"/>
    <w:rsid w:val="00FA7748"/>
    <w:rsid w:val="00FB040C"/>
    <w:rsid w:val="00FB0F1D"/>
    <w:rsid w:val="00FB1145"/>
    <w:rsid w:val="00FB26D4"/>
    <w:rsid w:val="00FB3386"/>
    <w:rsid w:val="00FB4BDE"/>
    <w:rsid w:val="00FC009C"/>
    <w:rsid w:val="00FC022E"/>
    <w:rsid w:val="00FC1004"/>
    <w:rsid w:val="00FC15E1"/>
    <w:rsid w:val="00FC15F3"/>
    <w:rsid w:val="00FC3039"/>
    <w:rsid w:val="00FC3232"/>
    <w:rsid w:val="00FC352C"/>
    <w:rsid w:val="00FC57FF"/>
    <w:rsid w:val="00FC6564"/>
    <w:rsid w:val="00FD0835"/>
    <w:rsid w:val="00FD0E1F"/>
    <w:rsid w:val="00FD1A47"/>
    <w:rsid w:val="00FD2F58"/>
    <w:rsid w:val="00FD377A"/>
    <w:rsid w:val="00FD38BD"/>
    <w:rsid w:val="00FD3A24"/>
    <w:rsid w:val="00FD47D0"/>
    <w:rsid w:val="00FD4C08"/>
    <w:rsid w:val="00FD4C78"/>
    <w:rsid w:val="00FD6D48"/>
    <w:rsid w:val="00FD6D4B"/>
    <w:rsid w:val="00FD6EB2"/>
    <w:rsid w:val="00FD6EC3"/>
    <w:rsid w:val="00FE0DEF"/>
    <w:rsid w:val="00FE2AF7"/>
    <w:rsid w:val="00FE3F4F"/>
    <w:rsid w:val="00FE4374"/>
    <w:rsid w:val="00FE5391"/>
    <w:rsid w:val="00FE6C67"/>
    <w:rsid w:val="00FF1139"/>
    <w:rsid w:val="00FF2408"/>
    <w:rsid w:val="00FF2813"/>
    <w:rsid w:val="00FF2A04"/>
    <w:rsid w:val="00FF30F1"/>
    <w:rsid w:val="00FF429F"/>
    <w:rsid w:val="00FF581D"/>
    <w:rsid w:val="00FF5EC1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02CEA6"/>
  <w15:docId w15:val="{5D68EF28-A078-49A6-8585-792DF94C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185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E1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00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4F1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2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3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3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3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3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3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18E5"/>
    <w:pPr>
      <w:spacing w:after="0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118E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8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8E5"/>
    <w:rPr>
      <w:rFonts w:ascii="Tahoma" w:hAnsi="Tahoma" w:cs="Tahoma"/>
      <w:sz w:val="16"/>
      <w:szCs w:val="16"/>
    </w:rPr>
  </w:style>
  <w:style w:type="paragraph" w:styleId="Title">
    <w:name w:val="Title"/>
    <w:aliases w:val="Title 2"/>
    <w:basedOn w:val="Normal"/>
    <w:next w:val="Normal"/>
    <w:link w:val="TitleChar"/>
    <w:uiPriority w:val="10"/>
    <w:qFormat/>
    <w:rsid w:val="00947185"/>
    <w:pPr>
      <w:pBdr>
        <w:top w:val="single" w:sz="8" w:space="1" w:color="4F81BD" w:themeColor="accent1"/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Title 2 Char"/>
    <w:basedOn w:val="DefaultParagraphFont"/>
    <w:link w:val="Title"/>
    <w:uiPriority w:val="10"/>
    <w:rsid w:val="00947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9F17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9F1736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3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E14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0E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0E1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D50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5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3179"/>
    <w:pPr>
      <w:spacing w:after="100"/>
      <w:ind w:left="220"/>
    </w:pPr>
  </w:style>
  <w:style w:type="paragraph" w:styleId="Header">
    <w:name w:val="header"/>
    <w:aliases w:val="Appendix,Nivel 1,Cover Page,he,encabezado"/>
    <w:basedOn w:val="Normal"/>
    <w:link w:val="HeaderCh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aliases w:val="Appendix Char,Nivel 1 Char,Cover Page Char,he Char,encabezado Char"/>
    <w:basedOn w:val="DefaultParagraphFont"/>
    <w:link w:val="Header"/>
    <w:uiPriority w:val="99"/>
    <w:rsid w:val="00645CAE"/>
  </w:style>
  <w:style w:type="paragraph" w:styleId="Footer">
    <w:name w:val="footer"/>
    <w:basedOn w:val="Normal"/>
    <w:link w:val="FooterCh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5CAE"/>
  </w:style>
  <w:style w:type="character" w:customStyle="1" w:styleId="hccdpe">
    <w:name w:val="hccdpe"/>
    <w:basedOn w:val="DefaultParagraphFont"/>
    <w:rsid w:val="00AA76BC"/>
  </w:style>
  <w:style w:type="paragraph" w:customStyle="1" w:styleId="Segundo">
    <w:name w:val="Segundo"/>
    <w:basedOn w:val="Normal"/>
    <w:rsid w:val="0023605F"/>
    <w:pPr>
      <w:keepNext/>
      <w:spacing w:before="240" w:after="60"/>
      <w:outlineLvl w:val="1"/>
    </w:pPr>
    <w:rPr>
      <w:rFonts w:ascii="Tahoma" w:eastAsia="Times New Roman" w:hAnsi="Tahoma" w:cs="Arial"/>
      <w:i/>
      <w:iCs/>
      <w:sz w:val="24"/>
      <w:szCs w:val="28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BE04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366A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60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0308D9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7A79F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table" w:styleId="LightList-Accent3">
    <w:name w:val="Light List Accent 3"/>
    <w:basedOn w:val="TableNormal"/>
    <w:uiPriority w:val="61"/>
    <w:rsid w:val="008A18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ps">
    <w:name w:val="hps"/>
    <w:basedOn w:val="DefaultParagraphFont"/>
    <w:rsid w:val="00780325"/>
  </w:style>
  <w:style w:type="character" w:styleId="CommentReference">
    <w:name w:val="annotation reference"/>
    <w:basedOn w:val="DefaultParagraphFont"/>
    <w:uiPriority w:val="99"/>
    <w:semiHidden/>
    <w:unhideWhenUsed/>
    <w:rsid w:val="00436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7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7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72F"/>
    <w:rPr>
      <w:b/>
      <w:bCs/>
      <w:sz w:val="20"/>
      <w:szCs w:val="20"/>
    </w:rPr>
  </w:style>
  <w:style w:type="paragraph" w:customStyle="1" w:styleId="Bodycopy">
    <w:name w:val="Body copy"/>
    <w:basedOn w:val="Normal"/>
    <w:link w:val="BodycopyChar"/>
    <w:qFormat/>
    <w:rsid w:val="00C72655"/>
    <w:pPr>
      <w:spacing w:before="120" w:after="120" w:line="240" w:lineRule="exact"/>
    </w:pPr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character" w:customStyle="1" w:styleId="BodycopyChar">
    <w:name w:val="Body copy Char"/>
    <w:basedOn w:val="DefaultParagraphFont"/>
    <w:link w:val="Bodycopy"/>
    <w:rsid w:val="00C72655"/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paragraph" w:customStyle="1" w:styleId="Letterbody">
    <w:name w:val="Letter body"/>
    <w:rsid w:val="00C72655"/>
    <w:pPr>
      <w:keepLines/>
      <w:suppressAutoHyphens/>
      <w:spacing w:after="0"/>
    </w:pPr>
    <w:rPr>
      <w:rFonts w:ascii="Arial" w:eastAsia="Times" w:hAnsi="Arial" w:cs="Times New Roman"/>
      <w:sz w:val="18"/>
      <w:szCs w:val="20"/>
      <w:lang w:val="es-CR"/>
    </w:rPr>
  </w:style>
  <w:style w:type="paragraph" w:customStyle="1" w:styleId="BSubheading-Blue">
    <w:name w:val="B Subheading - Blue"/>
    <w:basedOn w:val="Heading2"/>
    <w:link w:val="BSubheading-BlueChar"/>
    <w:rsid w:val="00CF2193"/>
    <w:pPr>
      <w:keepNext w:val="0"/>
      <w:keepLines w:val="0"/>
      <w:tabs>
        <w:tab w:val="num" w:pos="1440"/>
      </w:tabs>
      <w:spacing w:before="320" w:after="120"/>
    </w:pPr>
    <w:rPr>
      <w:rFonts w:ascii="Arial" w:eastAsia="Times" w:hAnsi="Arial" w:cs="Times New Roman"/>
      <w:bCs w:val="0"/>
      <w:noProof/>
      <w:color w:val="9BBB59" w:themeColor="accent3"/>
      <w:sz w:val="24"/>
      <w:szCs w:val="24"/>
      <w:lang w:val="es-CR"/>
    </w:rPr>
  </w:style>
  <w:style w:type="character" w:customStyle="1" w:styleId="BSubheading-BlueChar">
    <w:name w:val="B Subheading - Blue Char"/>
    <w:basedOn w:val="DefaultParagraphFont"/>
    <w:link w:val="BSubheading-Blue"/>
    <w:rsid w:val="00CF2193"/>
    <w:rPr>
      <w:rFonts w:ascii="Arial" w:eastAsia="Times" w:hAnsi="Arial" w:cs="Times New Roman"/>
      <w:b/>
      <w:noProof/>
      <w:color w:val="9BBB59" w:themeColor="accent3"/>
      <w:sz w:val="24"/>
      <w:szCs w:val="24"/>
      <w:lang w:val="es-CR"/>
    </w:rPr>
  </w:style>
  <w:style w:type="paragraph" w:customStyle="1" w:styleId="Tablebullet1">
    <w:name w:val="Table bullet 1"/>
    <w:basedOn w:val="Normal"/>
    <w:link w:val="Tablebullet1Char"/>
    <w:qFormat/>
    <w:rsid w:val="00CF2193"/>
    <w:pPr>
      <w:spacing w:before="60" w:after="60" w:line="200" w:lineRule="exact"/>
      <w:ind w:left="720" w:hanging="360"/>
    </w:pPr>
    <w:rPr>
      <w:rFonts w:ascii="Arial" w:eastAsia="Times" w:hAnsi="Arial" w:cs="Times New Roman"/>
      <w:color w:val="000000"/>
      <w:sz w:val="16"/>
      <w:szCs w:val="16"/>
    </w:rPr>
  </w:style>
  <w:style w:type="character" w:customStyle="1" w:styleId="Tablebullet1Char">
    <w:name w:val="Table bullet 1 Char"/>
    <w:basedOn w:val="DefaultParagraphFont"/>
    <w:link w:val="Tablebullet1"/>
    <w:locked/>
    <w:rsid w:val="00CF2193"/>
    <w:rPr>
      <w:rFonts w:ascii="Arial" w:eastAsia="Times" w:hAnsi="Arial" w:cs="Times New Roman"/>
      <w:color w:val="000000"/>
      <w:sz w:val="16"/>
      <w:szCs w:val="16"/>
    </w:rPr>
  </w:style>
  <w:style w:type="paragraph" w:customStyle="1" w:styleId="BSubheading-Green">
    <w:name w:val="B Subheading - Green"/>
    <w:basedOn w:val="BSubheading-Blue"/>
    <w:uiPriority w:val="99"/>
    <w:qFormat/>
    <w:rsid w:val="00CF2193"/>
    <w:rPr>
      <w:color w:val="C0504D" w:themeColor="accent2"/>
    </w:rPr>
  </w:style>
  <w:style w:type="paragraph" w:customStyle="1" w:styleId="PaNivel1">
    <w:name w:val="Pa Nivel 1"/>
    <w:basedOn w:val="BodyText"/>
    <w:link w:val="PaNivel1Char"/>
    <w:rsid w:val="00CC48E5"/>
    <w:pPr>
      <w:overflowPunct w:val="0"/>
      <w:autoSpaceDE w:val="0"/>
      <w:autoSpaceDN w:val="0"/>
      <w:adjustRightInd w:val="0"/>
      <w:spacing w:before="120" w:after="0" w:line="300" w:lineRule="exact"/>
      <w:ind w:firstLine="562"/>
      <w:jc w:val="both"/>
      <w:textAlignment w:val="baseline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PaNivel1Char">
    <w:name w:val="Pa Nivel 1 Char"/>
    <w:basedOn w:val="DefaultParagraphFont"/>
    <w:link w:val="PaNivel1"/>
    <w:rsid w:val="00CC48E5"/>
    <w:rPr>
      <w:rFonts w:ascii="Arial" w:eastAsia="Times New Roman" w:hAnsi="Arial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CC48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C48E5"/>
  </w:style>
  <w:style w:type="character" w:customStyle="1" w:styleId="Heading5Char">
    <w:name w:val="Heading 5 Char"/>
    <w:basedOn w:val="DefaultParagraphFont"/>
    <w:link w:val="Heading5"/>
    <w:uiPriority w:val="9"/>
    <w:semiHidden/>
    <w:rsid w:val="007F03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3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3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3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3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4-Accent11">
    <w:name w:val="Grid Table 4 - Accent 11"/>
    <w:basedOn w:val="TableNormal"/>
    <w:uiPriority w:val="49"/>
    <w:rsid w:val="00A01932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01932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F2ED9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5F2E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4B1EE9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B721E3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E9B"/>
  </w:style>
  <w:style w:type="paragraph" w:customStyle="1" w:styleId="Default">
    <w:name w:val="Default"/>
    <w:rsid w:val="000B49A2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1C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9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011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70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671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52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94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37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18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4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54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046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72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69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7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8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0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6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3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1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9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1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2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9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1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92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6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9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01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1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58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4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9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2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3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2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50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2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6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7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6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6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4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5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7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3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4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0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8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0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2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5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2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1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95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3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upoinmotion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upoinmoti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as\Dropbox\Proyectos\Easy%20-%20Cencosud\YYMMDD%20-%20Propuesta%20Econ&#243;mica%20NombreSoftware%20-%20Cliente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8C61C-3EEC-4188-B1D4-32B632A0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